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0C04" w14:textId="77777777" w:rsidR="00F5140D" w:rsidRDefault="001225D5">
      <w:pPr>
        <w:pStyle w:val="Title"/>
      </w:pPr>
      <w:r>
        <w:t>L</w:t>
      </w:r>
      <w:r w:rsidR="0064717E">
        <w:t>AB 9</w:t>
      </w:r>
    </w:p>
    <w:p w14:paraId="2168D178" w14:textId="77777777" w:rsidR="00F5140D" w:rsidRDefault="00F5140D"/>
    <w:tbl>
      <w:tblPr>
        <w:tblStyle w:val="TaskListTable"/>
        <w:tblW w:w="9638" w:type="dxa"/>
        <w:tblLayout w:type="fixed"/>
        <w:tblLook w:val="04A0" w:firstRow="1" w:lastRow="0" w:firstColumn="1" w:lastColumn="0" w:noHBand="0" w:noVBand="1"/>
      </w:tblPr>
      <w:tblGrid>
        <w:gridCol w:w="1307"/>
        <w:gridCol w:w="4694"/>
        <w:gridCol w:w="1856"/>
        <w:gridCol w:w="1781"/>
      </w:tblGrid>
      <w:tr w:rsidR="00F14EC3" w:rsidRPr="00F14EC3" w14:paraId="672E85B9" w14:textId="77777777" w:rsidTr="00F5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7" w:type="dxa"/>
            <w:tcBorders>
              <w:left w:val="single" w:sz="4" w:space="0" w:color="8FB931" w:themeColor="accent2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386AF" w:themeFill="accent1" w:themeFillShade="BF"/>
            <w:vAlign w:val="center"/>
          </w:tcPr>
          <w:p w14:paraId="4D389E2B" w14:textId="77777777"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Question</w:t>
            </w:r>
          </w:p>
        </w:tc>
        <w:tc>
          <w:tcPr>
            <w:tcW w:w="4694" w:type="dxa"/>
            <w:tcBorders>
              <w:left w:val="single" w:sz="4" w:space="0" w:color="8FB931" w:themeColor="accent2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8FB931" w:themeFill="accent2"/>
            <w:vAlign w:val="center"/>
          </w:tcPr>
          <w:p w14:paraId="1018AC98" w14:textId="77777777"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Task</w:t>
            </w:r>
          </w:p>
        </w:tc>
        <w:tc>
          <w:tcPr>
            <w:tcW w:w="1856" w:type="dxa"/>
            <w:tcBorders>
              <w:bottom w:val="single" w:sz="4" w:space="0" w:color="FFFFFF" w:themeColor="background1"/>
              <w:right w:val="single" w:sz="8" w:space="0" w:color="FFFFFF" w:themeColor="background1"/>
            </w:tcBorders>
            <w:vAlign w:val="center"/>
          </w:tcPr>
          <w:p w14:paraId="1DA1F5F3" w14:textId="77777777"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TIME ALLOCATION</w:t>
            </w:r>
          </w:p>
        </w:tc>
        <w:tc>
          <w:tcPr>
            <w:tcW w:w="1781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14:paraId="69651DA1" w14:textId="77777777"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REMARKs</w:t>
            </w:r>
          </w:p>
        </w:tc>
      </w:tr>
      <w:tr w:rsidR="00F14EC3" w:rsidRPr="00F14EC3" w14:paraId="1E0400AB" w14:textId="77777777" w:rsidTr="00F5140D">
        <w:tc>
          <w:tcPr>
            <w:tcW w:w="1307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ECCFB0C" w14:textId="77777777"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1</w:t>
            </w:r>
          </w:p>
        </w:tc>
        <w:tc>
          <w:tcPr>
            <w:tcW w:w="469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</w:tcPr>
          <w:p w14:paraId="18C7EA55" w14:textId="77777777" w:rsidR="00F5140D" w:rsidRPr="00F14EC3" w:rsidRDefault="0064717E">
            <w:pPr>
              <w:spacing w:before="0"/>
              <w:jc w:val="left"/>
              <w:rPr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New and Delete operators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87572CE" w14:textId="77777777"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40 minutes</w:t>
            </w:r>
          </w:p>
        </w:tc>
        <w:tc>
          <w:tcPr>
            <w:tcW w:w="1781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  <w:tl2br w:val="nil"/>
              <w:tr2bl w:val="nil"/>
            </w:tcBorders>
            <w:shd w:val="clear" w:color="auto" w:fill="F2F2F2" w:themeFill="background1" w:themeFillShade="F2"/>
          </w:tcPr>
          <w:p w14:paraId="5CC21DF4" w14:textId="77777777" w:rsidR="00F5140D" w:rsidRPr="00F14EC3" w:rsidRDefault="00F5140D">
            <w:pPr>
              <w:spacing w:after="80"/>
              <w:rPr>
                <w:color w:val="auto"/>
                <w:sz w:val="20"/>
              </w:rPr>
            </w:pPr>
          </w:p>
        </w:tc>
      </w:tr>
      <w:tr w:rsidR="00F14EC3" w:rsidRPr="00F14EC3" w14:paraId="0CBAB16A" w14:textId="77777777" w:rsidTr="00F5140D">
        <w:tc>
          <w:tcPr>
            <w:tcW w:w="130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14:paraId="1A9A7099" w14:textId="77777777"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2</w:t>
            </w:r>
          </w:p>
        </w:tc>
        <w:tc>
          <w:tcPr>
            <w:tcW w:w="46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14:paraId="31DE5435" w14:textId="77777777" w:rsidR="00F5140D" w:rsidRPr="00F14EC3" w:rsidRDefault="0064717E">
            <w:pPr>
              <w:pStyle w:val="ListParagraph1"/>
              <w:ind w:left="0"/>
              <w:jc w:val="left"/>
              <w:rPr>
                <w:rFonts w:asciiTheme="minorHAnsi" w:hAnsiTheme="minorHAnsi"/>
                <w:sz w:val="20"/>
              </w:rPr>
            </w:pPr>
            <w:r w:rsidRPr="004525A7">
              <w:rPr>
                <w:rFonts w:asciiTheme="minorHAnsi" w:hAnsiTheme="minorHAnsi"/>
                <w:sz w:val="20"/>
              </w:rPr>
              <w:t xml:space="preserve">Dynamic Array of Integers </w:t>
            </w:r>
          </w:p>
        </w:tc>
        <w:tc>
          <w:tcPr>
            <w:tcW w:w="18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14:paraId="395138B1" w14:textId="77777777" w:rsidR="00F5140D" w:rsidRPr="00F14EC3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80 minutes</w:t>
            </w:r>
          </w:p>
        </w:tc>
        <w:tc>
          <w:tcPr>
            <w:tcW w:w="178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  <w:tl2br w:val="nil"/>
              <w:tr2bl w:val="nil"/>
            </w:tcBorders>
          </w:tcPr>
          <w:p w14:paraId="7BF8A40E" w14:textId="77777777" w:rsidR="00F5140D" w:rsidRPr="00F14EC3" w:rsidRDefault="00F5140D">
            <w:pPr>
              <w:spacing w:after="80"/>
              <w:rPr>
                <w:color w:val="auto"/>
                <w:sz w:val="20"/>
              </w:rPr>
            </w:pPr>
          </w:p>
        </w:tc>
      </w:tr>
    </w:tbl>
    <w:p w14:paraId="7134DA97" w14:textId="77777777" w:rsidR="00F5140D" w:rsidRDefault="00F5140D">
      <w:pPr>
        <w:rPr>
          <w:sz w:val="18"/>
        </w:rPr>
      </w:pPr>
    </w:p>
    <w:p w14:paraId="13B2BDB5" w14:textId="77777777" w:rsidR="00F5140D" w:rsidRDefault="00F5140D"/>
    <w:p w14:paraId="4B247D21" w14:textId="77777777" w:rsidR="00F5140D" w:rsidRDefault="00F5140D"/>
    <w:p w14:paraId="51E1338E" w14:textId="77777777" w:rsidR="00F5140D" w:rsidRDefault="00F5140D"/>
    <w:p w14:paraId="47839CE3" w14:textId="77777777" w:rsidR="00F5140D" w:rsidRDefault="00F5140D"/>
    <w:p w14:paraId="1F268330" w14:textId="77777777" w:rsidR="00F5140D" w:rsidRDefault="00F5140D"/>
    <w:p w14:paraId="2383904C" w14:textId="77777777" w:rsidR="00F5140D" w:rsidRDefault="0064717E">
      <w:pPr>
        <w:tabs>
          <w:tab w:val="left" w:pos="8640"/>
        </w:tabs>
      </w:pPr>
      <w:r>
        <w:tab/>
      </w:r>
    </w:p>
    <w:p w14:paraId="09436E82" w14:textId="77777777" w:rsidR="00F5140D" w:rsidRDefault="0064717E">
      <w:r>
        <w:br w:type="page"/>
      </w:r>
    </w:p>
    <w:p w14:paraId="7AF31BDC" w14:textId="77777777" w:rsidR="00F5140D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14:paraId="5B80AE52" w14:textId="77777777" w:rsidR="00F5140D" w:rsidRPr="00E25220" w:rsidRDefault="0064717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E25220">
        <w:rPr>
          <w:rFonts w:asciiTheme="minorHAnsi" w:hAnsiTheme="minorHAnsi" w:cs="Times New Roman"/>
          <w:b/>
          <w:sz w:val="22"/>
        </w:rPr>
        <w:t xml:space="preserve">Question 1 </w:t>
      </w:r>
    </w:p>
    <w:p w14:paraId="72AC731A" w14:textId="77777777" w:rsidR="00F5140D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14:paraId="5CC89B30" w14:textId="77777777" w:rsidR="00F5140D" w:rsidRPr="00A16D4B" w:rsidRDefault="0064717E" w:rsidP="00746453">
      <w:pPr>
        <w:spacing w:line="240" w:lineRule="auto"/>
        <w:jc w:val="both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Complete the codes based on the given instructions that are </w:t>
      </w:r>
      <w:r w:rsidR="009D5ACA" w:rsidRPr="00A16D4B">
        <w:rPr>
          <w:rFonts w:cs="Arial"/>
          <w:color w:val="auto"/>
          <w:sz w:val="22"/>
          <w:szCs w:val="22"/>
        </w:rPr>
        <w:t>stat</w:t>
      </w:r>
      <w:r w:rsidRPr="00A16D4B">
        <w:rPr>
          <w:rFonts w:cs="Arial"/>
          <w:color w:val="auto"/>
          <w:sz w:val="22"/>
          <w:szCs w:val="22"/>
        </w:rPr>
        <w:t>ed</w:t>
      </w:r>
      <w:r w:rsidR="009D5ACA" w:rsidRPr="00A16D4B">
        <w:rPr>
          <w:rFonts w:cs="Arial"/>
          <w:color w:val="auto"/>
          <w:sz w:val="22"/>
          <w:szCs w:val="22"/>
        </w:rPr>
        <w:t xml:space="preserve"> below</w:t>
      </w:r>
      <w:r w:rsidRPr="00A16D4B">
        <w:rPr>
          <w:rFonts w:cs="Arial"/>
          <w:color w:val="auto"/>
          <w:sz w:val="22"/>
          <w:szCs w:val="22"/>
        </w:rPr>
        <w:t>:</w:t>
      </w:r>
    </w:p>
    <w:p w14:paraId="16F66C43" w14:textId="77777777" w:rsidR="00F5140D" w:rsidRPr="00A16D4B" w:rsidRDefault="0064717E">
      <w:pPr>
        <w:spacing w:line="240" w:lineRule="auto"/>
        <w:jc w:val="both"/>
        <w:rPr>
          <w:rFonts w:cs="Arial"/>
          <w:sz w:val="22"/>
          <w:szCs w:val="22"/>
        </w:rPr>
      </w:pPr>
      <w:r w:rsidRPr="00A16D4B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804DA" wp14:editId="393F0852">
                <wp:simplePos x="0" y="0"/>
                <wp:positionH relativeFrom="column">
                  <wp:posOffset>567691</wp:posOffset>
                </wp:positionH>
                <wp:positionV relativeFrom="paragraph">
                  <wp:posOffset>10795</wp:posOffset>
                </wp:positionV>
                <wp:extent cx="4324350" cy="2514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612D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#include&lt;iostream.h&gt;</w:t>
                            </w:r>
                          </w:p>
                          <w:p w14:paraId="7B6DD363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#include &lt;math.h&gt;</w:t>
                            </w:r>
                          </w:p>
                          <w:p w14:paraId="3F536737" w14:textId="77777777" w:rsidR="00F5140D" w:rsidRPr="00D54E47" w:rsidRDefault="00F5140D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DAB7255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class Square</w:t>
                            </w:r>
                          </w:p>
                          <w:p w14:paraId="354E206A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14:paraId="113E4DF7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>private: int length;</w:t>
                            </w:r>
                          </w:p>
                          <w:p w14:paraId="1E41ACD6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public:  </w:t>
                            </w:r>
                          </w:p>
                          <w:p w14:paraId="589058BF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4A96A69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>void set_data(int x)</w:t>
                            </w:r>
                          </w:p>
                          <w:p w14:paraId="6263FB82" w14:textId="77777777"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{ </w:t>
                            </w:r>
                          </w:p>
                          <w:p w14:paraId="30B4A15D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#include&lt;iostream&gt;</w:t>
                            </w:r>
                          </w:p>
                          <w:p w14:paraId="1C9F3F49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using namespace std;</w:t>
                            </w:r>
                          </w:p>
                          <w:p w14:paraId="244B8679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 w14:paraId="00729738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class </w:t>
                            </w:r>
                            <w:r w:rsidR="00DF15E5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ArtificialGrass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471FE8DB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{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>private: int length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, width, depth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</w:p>
                          <w:p w14:paraId="2E34E52A" w14:textId="77777777" w:rsidR="00AB6224" w:rsidRPr="00AB6224" w:rsidRDefault="00AB6224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 w14:paraId="3E4845C3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public: 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14:paraId="75A92AF2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void </w:t>
                            </w:r>
                            <w:r w:rsidR="00DF15E5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grass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_data(int </w:t>
                            </w:r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q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, 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int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r, 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int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s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75E16F56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{ </w:t>
                            </w:r>
                            <w:r w:rsidR="00AB6224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length = </w:t>
                            </w:r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q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  <w:r w:rsidR="00AB6224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width = r; depth = s;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14:paraId="647925F5" w14:textId="77777777" w:rsidR="00AB6224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14:paraId="16B2219E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int </w:t>
                            </w:r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grass</w:t>
                            </w:r>
                            <w:r w:rsidR="001B1CF9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_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gauge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()</w:t>
                            </w:r>
                          </w:p>
                          <w:p w14:paraId="4AC0564E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{ return 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length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* width * depth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FBBD91C" w14:textId="77777777"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};</w:t>
                            </w:r>
                          </w:p>
                          <w:p w14:paraId="7484DACA" w14:textId="77777777" w:rsidR="00F5140D" w:rsidRPr="00D54E47" w:rsidRDefault="00F5140D">
                            <w:pPr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7CA6C7F" w14:textId="77777777" w:rsidR="00F5140D" w:rsidRPr="00D54E47" w:rsidRDefault="0064717E">
                            <w:pPr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B11A62" w14:textId="77777777" w:rsidR="00F5140D" w:rsidRDefault="00F51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804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.7pt;margin-top:.85pt;width:340.5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" fillcolor="white [3201]" strokeweight=".5pt">
                <v:textbox>
                  <w:txbxContent>
                    <w:p w14:paraId="3A05612D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#include&lt;iostream.h&gt;</w:t>
                      </w:r>
                    </w:p>
                    <w:p w14:paraId="7B6DD363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#include &lt;math.h&gt;</w:t>
                      </w:r>
                    </w:p>
                    <w:p w14:paraId="3F536737" w14:textId="77777777" w:rsidR="00F5140D" w:rsidRPr="00D54E47" w:rsidRDefault="00F5140D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  <w:p w14:paraId="7DAB7255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class Square</w:t>
                      </w:r>
                    </w:p>
                    <w:p w14:paraId="354E206A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14:paraId="113E4DF7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>private: int length;</w:t>
                      </w:r>
                    </w:p>
                    <w:p w14:paraId="1E41ACD6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 xml:space="preserve">public:  </w:t>
                      </w:r>
                    </w:p>
                    <w:p w14:paraId="589058BF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4A96A69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>void set_data(int x)</w:t>
                      </w:r>
                    </w:p>
                    <w:p w14:paraId="6263FB82" w14:textId="77777777"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 xml:space="preserve">{ </w:t>
                      </w:r>
                    </w:p>
                    <w:p w14:paraId="30B4A15D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#include&lt;iostream&gt;</w:t>
                      </w:r>
                    </w:p>
                    <w:p w14:paraId="1C9F3F49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using namespace std;</w:t>
                      </w:r>
                    </w:p>
                    <w:p w14:paraId="244B8679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</w:p>
                    <w:p w14:paraId="00729738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class </w:t>
                      </w:r>
                      <w:r w:rsidR="00DF15E5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ArtificialGrass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</w:p>
                    <w:p w14:paraId="471FE8DB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{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>private: int length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, width, depth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</w:p>
                    <w:p w14:paraId="2E34E52A" w14:textId="77777777" w:rsidR="00AB6224" w:rsidRPr="00AB6224" w:rsidRDefault="00AB6224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</w:p>
                    <w:p w14:paraId="3E4845C3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public: 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</w:p>
                    <w:p w14:paraId="75A92AF2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void </w:t>
                      </w:r>
                      <w:r w:rsidR="00DF15E5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grass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_data(int </w:t>
                      </w:r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q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,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int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r,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int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s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)</w:t>
                      </w:r>
                    </w:p>
                    <w:p w14:paraId="75E16F56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{ </w:t>
                      </w:r>
                      <w:r w:rsidR="00AB6224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length = </w:t>
                      </w:r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q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  <w:r w:rsidR="00AB6224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width = r; depth = s;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}</w:t>
                      </w:r>
                    </w:p>
                    <w:p w14:paraId="647925F5" w14:textId="77777777" w:rsidR="00AB6224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</w:p>
                    <w:p w14:paraId="16B2219E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int </w:t>
                      </w:r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grass</w:t>
                      </w:r>
                      <w:r w:rsidR="001B1CF9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_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gauge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()</w:t>
                      </w:r>
                    </w:p>
                    <w:p w14:paraId="4AC0564E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{ return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length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* width * depth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>}</w:t>
                      </w:r>
                    </w:p>
                    <w:p w14:paraId="4FBBD91C" w14:textId="77777777"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};</w:t>
                      </w:r>
                    </w:p>
                    <w:p w14:paraId="7484DACA" w14:textId="77777777" w:rsidR="00F5140D" w:rsidRPr="00D54E47" w:rsidRDefault="00F5140D">
                      <w:pPr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</w:pPr>
                    </w:p>
                    <w:p w14:paraId="27CA6C7F" w14:textId="77777777" w:rsidR="00F5140D" w:rsidRPr="00D54E47" w:rsidRDefault="0064717E">
                      <w:pPr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</w:pPr>
                      <w:r w:rsidRPr="00D54E47"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B11A62" w14:textId="77777777" w:rsidR="00F5140D" w:rsidRDefault="00F5140D"/>
                  </w:txbxContent>
                </v:textbox>
              </v:shape>
            </w:pict>
          </mc:Fallback>
        </mc:AlternateContent>
      </w:r>
    </w:p>
    <w:p w14:paraId="06A4086E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5DE41F61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1394A7A7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48F07C39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4CDA6648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7192AE3F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23339BC7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0DEBE28F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2D5F4372" w14:textId="77777777" w:rsidR="00746453" w:rsidRPr="00A16D4B" w:rsidRDefault="00746453" w:rsidP="00746453">
      <w:pPr>
        <w:spacing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Based on the program above, modify it to include the following</w:t>
      </w:r>
      <w:r w:rsidR="00060E1E" w:rsidRPr="00A16D4B">
        <w:rPr>
          <w:rFonts w:cs="Arial"/>
          <w:color w:val="auto"/>
          <w:sz w:val="22"/>
          <w:szCs w:val="22"/>
        </w:rPr>
        <w:t xml:space="preserve"> requirements:</w:t>
      </w:r>
    </w:p>
    <w:p w14:paraId="3AAB286F" w14:textId="77777777" w:rsidR="000714C0" w:rsidRDefault="00746453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(a)</w:t>
      </w:r>
      <w:r w:rsidRPr="00A16D4B">
        <w:rPr>
          <w:rFonts w:cs="Arial"/>
          <w:color w:val="auto"/>
          <w:sz w:val="22"/>
          <w:szCs w:val="22"/>
        </w:rPr>
        <w:tab/>
      </w:r>
      <w:r w:rsidR="00060E1E" w:rsidRPr="000714C0">
        <w:rPr>
          <w:rFonts w:cs="Arial"/>
          <w:color w:val="auto"/>
          <w:sz w:val="22"/>
          <w:szCs w:val="22"/>
        </w:rPr>
        <w:t>Define a</w:t>
      </w:r>
      <w:r w:rsidRPr="000714C0">
        <w:rPr>
          <w:rFonts w:cs="Arial"/>
          <w:color w:val="auto"/>
          <w:sz w:val="22"/>
          <w:szCs w:val="22"/>
        </w:rPr>
        <w:t xml:space="preserve"> </w:t>
      </w:r>
      <w:r w:rsidRPr="000714C0">
        <w:rPr>
          <w:rFonts w:cs="Arial"/>
          <w:b/>
          <w:color w:val="auto"/>
          <w:sz w:val="22"/>
          <w:szCs w:val="22"/>
        </w:rPr>
        <w:t>default</w:t>
      </w:r>
      <w:r w:rsidRPr="00A16D4B">
        <w:rPr>
          <w:rFonts w:cs="Arial"/>
          <w:b/>
          <w:color w:val="auto"/>
          <w:sz w:val="22"/>
          <w:szCs w:val="22"/>
        </w:rPr>
        <w:t xml:space="preserve"> constructor</w:t>
      </w:r>
      <w:r w:rsidRPr="00A16D4B">
        <w:rPr>
          <w:rFonts w:cs="Arial"/>
          <w:color w:val="auto"/>
          <w:sz w:val="22"/>
          <w:szCs w:val="22"/>
        </w:rPr>
        <w:t xml:space="preserve"> that initializes the length </w:t>
      </w:r>
      <w:r w:rsidR="00060E1E" w:rsidRPr="00A16D4B">
        <w:rPr>
          <w:rFonts w:cs="Arial"/>
          <w:color w:val="auto"/>
          <w:sz w:val="22"/>
          <w:szCs w:val="22"/>
        </w:rPr>
        <w:t xml:space="preserve">value </w:t>
      </w:r>
      <w:r w:rsidRPr="00A16D4B">
        <w:rPr>
          <w:rFonts w:cs="Arial"/>
          <w:color w:val="auto"/>
          <w:sz w:val="22"/>
          <w:szCs w:val="22"/>
        </w:rPr>
        <w:t xml:space="preserve">to </w:t>
      </w:r>
      <w:r w:rsidR="000714C0">
        <w:rPr>
          <w:rFonts w:cs="Arial"/>
          <w:color w:val="auto"/>
          <w:sz w:val="22"/>
          <w:szCs w:val="22"/>
        </w:rPr>
        <w:t>4, widt</w:t>
      </w:r>
      <w:r w:rsidR="000714C0" w:rsidRPr="00A16D4B">
        <w:rPr>
          <w:rFonts w:cs="Arial"/>
          <w:color w:val="auto"/>
          <w:sz w:val="22"/>
          <w:szCs w:val="22"/>
        </w:rPr>
        <w:t xml:space="preserve">h value to </w:t>
      </w:r>
      <w:r w:rsidR="000714C0">
        <w:rPr>
          <w:rFonts w:cs="Arial"/>
          <w:color w:val="auto"/>
          <w:sz w:val="22"/>
          <w:szCs w:val="22"/>
        </w:rPr>
        <w:t xml:space="preserve">6, </w:t>
      </w:r>
    </w:p>
    <w:p w14:paraId="533AF0C2" w14:textId="77777777" w:rsidR="00746453" w:rsidRDefault="000714C0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and dep</w:t>
      </w:r>
      <w:r w:rsidRPr="00A16D4B">
        <w:rPr>
          <w:rFonts w:cs="Arial"/>
          <w:color w:val="auto"/>
          <w:sz w:val="22"/>
          <w:szCs w:val="22"/>
        </w:rPr>
        <w:t xml:space="preserve">th value to </w:t>
      </w:r>
      <w:r>
        <w:rPr>
          <w:rFonts w:cs="Arial"/>
          <w:color w:val="auto"/>
          <w:sz w:val="22"/>
          <w:szCs w:val="22"/>
        </w:rPr>
        <w:t>3</w:t>
      </w:r>
      <w:r w:rsidR="00746453" w:rsidRPr="00A16D4B">
        <w:rPr>
          <w:rFonts w:cs="Arial"/>
          <w:color w:val="auto"/>
          <w:sz w:val="22"/>
          <w:szCs w:val="22"/>
        </w:rPr>
        <w:t>.</w:t>
      </w:r>
    </w:p>
    <w:p w14:paraId="1733126E" w14:textId="77777777" w:rsidR="000714C0" w:rsidRPr="00A16D4B" w:rsidRDefault="000714C0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</w:p>
    <w:p w14:paraId="1D56B22C" w14:textId="77777777" w:rsidR="00746453" w:rsidRPr="00A16D4B" w:rsidRDefault="00746453" w:rsidP="00746453">
      <w:pPr>
        <w:spacing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(c)</w:t>
      </w:r>
      <w:r w:rsidRPr="00A16D4B">
        <w:rPr>
          <w:rFonts w:cs="Arial"/>
          <w:color w:val="auto"/>
          <w:sz w:val="22"/>
          <w:szCs w:val="22"/>
        </w:rPr>
        <w:tab/>
      </w:r>
      <w:r w:rsidR="00060E1E" w:rsidRPr="00A16D4B">
        <w:rPr>
          <w:rFonts w:cs="Arial"/>
          <w:color w:val="auto"/>
          <w:sz w:val="22"/>
          <w:szCs w:val="22"/>
        </w:rPr>
        <w:t xml:space="preserve">Define a </w:t>
      </w:r>
      <w:r w:rsidRPr="00A16D4B">
        <w:rPr>
          <w:rFonts w:cs="Arial"/>
          <w:b/>
          <w:color w:val="auto"/>
          <w:sz w:val="22"/>
          <w:szCs w:val="22"/>
        </w:rPr>
        <w:t>destructor</w:t>
      </w:r>
      <w:r w:rsidR="00060E1E" w:rsidRPr="00A16D4B">
        <w:rPr>
          <w:rFonts w:cs="Arial"/>
          <w:color w:val="auto"/>
          <w:sz w:val="22"/>
          <w:szCs w:val="22"/>
        </w:rPr>
        <w:t xml:space="preserve"> that prints the “</w:t>
      </w:r>
      <w:r w:rsidR="00954E50">
        <w:rPr>
          <w:rFonts w:cs="Arial"/>
          <w:i/>
          <w:color w:val="auto"/>
          <w:sz w:val="22"/>
          <w:szCs w:val="22"/>
        </w:rPr>
        <w:t>Deleting the artificial grass details</w:t>
      </w:r>
      <w:r w:rsidR="00060E1E" w:rsidRPr="00A16D4B">
        <w:rPr>
          <w:rFonts w:cs="Arial"/>
          <w:color w:val="auto"/>
          <w:sz w:val="22"/>
          <w:szCs w:val="22"/>
        </w:rPr>
        <w:t>.</w:t>
      </w:r>
      <w:r w:rsidRPr="00A16D4B">
        <w:rPr>
          <w:rFonts w:cs="Arial"/>
          <w:color w:val="auto"/>
          <w:sz w:val="22"/>
          <w:szCs w:val="22"/>
        </w:rPr>
        <w:t>”</w:t>
      </w:r>
    </w:p>
    <w:p w14:paraId="21FDFBE8" w14:textId="77777777" w:rsidR="00746453" w:rsidRPr="00A16D4B" w:rsidRDefault="00746453" w:rsidP="00093788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(d) </w:t>
      </w:r>
      <w:r w:rsidRPr="00A16D4B">
        <w:rPr>
          <w:rFonts w:cs="Arial"/>
          <w:color w:val="auto"/>
          <w:sz w:val="22"/>
          <w:szCs w:val="22"/>
        </w:rPr>
        <w:tab/>
      </w:r>
      <w:r w:rsidR="00AD63F5" w:rsidRPr="00A16D4B">
        <w:rPr>
          <w:rFonts w:cs="Arial"/>
          <w:color w:val="auto"/>
          <w:sz w:val="22"/>
          <w:szCs w:val="22"/>
        </w:rPr>
        <w:t>In the main function, prepare</w:t>
      </w:r>
      <w:r w:rsidRPr="00A16D4B">
        <w:rPr>
          <w:rFonts w:cs="Arial"/>
          <w:color w:val="auto"/>
          <w:sz w:val="22"/>
          <w:szCs w:val="22"/>
        </w:rPr>
        <w:t xml:space="preserve"> the</w:t>
      </w:r>
      <w:r w:rsidR="00AD63F5" w:rsidRPr="00A16D4B">
        <w:rPr>
          <w:rFonts w:cs="Arial"/>
          <w:color w:val="auto"/>
          <w:sz w:val="22"/>
          <w:szCs w:val="22"/>
        </w:rPr>
        <w:t>se</w:t>
      </w:r>
      <w:r w:rsidRPr="00A16D4B">
        <w:rPr>
          <w:rFonts w:cs="Arial"/>
          <w:color w:val="auto"/>
          <w:sz w:val="22"/>
          <w:szCs w:val="22"/>
        </w:rPr>
        <w:t xml:space="preserve"> following </w:t>
      </w:r>
      <w:r w:rsidR="00AD63F5" w:rsidRPr="00A16D4B">
        <w:rPr>
          <w:rFonts w:cs="Arial"/>
          <w:color w:val="auto"/>
          <w:sz w:val="22"/>
          <w:szCs w:val="22"/>
        </w:rPr>
        <w:t>codes;</w:t>
      </w:r>
      <w:r w:rsidR="00093788" w:rsidRPr="00A16D4B">
        <w:rPr>
          <w:rFonts w:cs="Arial"/>
          <w:color w:val="auto"/>
          <w:sz w:val="22"/>
          <w:szCs w:val="22"/>
        </w:rPr>
        <w:br/>
      </w:r>
      <w:r w:rsidR="00093788" w:rsidRPr="00A16D4B">
        <w:rPr>
          <w:rFonts w:cs="Arial"/>
          <w:color w:val="auto"/>
          <w:sz w:val="22"/>
          <w:szCs w:val="22"/>
        </w:rPr>
        <w:tab/>
      </w:r>
      <w:r w:rsidR="00093788" w:rsidRPr="00A16D4B">
        <w:rPr>
          <w:rFonts w:cs="Arial"/>
          <w:color w:val="auto"/>
          <w:sz w:val="22"/>
          <w:szCs w:val="22"/>
        </w:rPr>
        <w:tab/>
      </w:r>
      <w:r w:rsidR="00093788" w:rsidRPr="00A16D4B">
        <w:rPr>
          <w:rFonts w:cs="Arial"/>
          <w:color w:val="auto"/>
          <w:sz w:val="22"/>
          <w:szCs w:val="22"/>
        </w:rPr>
        <w:tab/>
        <w:t>(i)</w:t>
      </w:r>
      <w:r w:rsidR="00093788" w:rsidRPr="00A16D4B">
        <w:rPr>
          <w:rFonts w:cs="Arial"/>
          <w:color w:val="auto"/>
          <w:sz w:val="22"/>
          <w:szCs w:val="22"/>
        </w:rPr>
        <w:tab/>
        <w:t>C</w:t>
      </w:r>
      <w:r w:rsidRPr="00A16D4B">
        <w:rPr>
          <w:rFonts w:cs="Arial"/>
          <w:color w:val="auto"/>
          <w:sz w:val="22"/>
          <w:szCs w:val="22"/>
        </w:rPr>
        <w:t xml:space="preserve">reate an object </w:t>
      </w:r>
      <w:r w:rsidR="00093788" w:rsidRPr="00A16D4B">
        <w:rPr>
          <w:rFonts w:cs="Arial"/>
          <w:color w:val="auto"/>
          <w:sz w:val="22"/>
          <w:szCs w:val="22"/>
        </w:rPr>
        <w:t xml:space="preserve">of class </w:t>
      </w:r>
      <w:r w:rsidR="00DB25F3">
        <w:rPr>
          <w:rFonts w:cs="Courier New"/>
          <w:color w:val="auto"/>
          <w:sz w:val="22"/>
          <w:szCs w:val="24"/>
        </w:rPr>
        <w:t>ArtificialGrass</w:t>
      </w:r>
      <w:r w:rsidR="00093788" w:rsidRPr="00A16D4B">
        <w:rPr>
          <w:rFonts w:cs="Arial"/>
          <w:color w:val="auto"/>
          <w:sz w:val="22"/>
          <w:szCs w:val="22"/>
        </w:rPr>
        <w:t xml:space="preserve"> </w:t>
      </w:r>
      <w:r w:rsidRPr="00A16D4B">
        <w:rPr>
          <w:rFonts w:cs="Arial"/>
          <w:color w:val="auto"/>
          <w:sz w:val="22"/>
          <w:szCs w:val="22"/>
        </w:rPr>
        <w:t xml:space="preserve">using the </w:t>
      </w:r>
      <w:r w:rsidRPr="00A16D4B">
        <w:rPr>
          <w:rFonts w:cs="Courier New"/>
          <w:color w:val="auto"/>
          <w:sz w:val="22"/>
          <w:szCs w:val="22"/>
        </w:rPr>
        <w:t>new</w:t>
      </w:r>
      <w:r w:rsidRPr="00A16D4B">
        <w:rPr>
          <w:rFonts w:cs="Arial"/>
          <w:color w:val="auto"/>
          <w:sz w:val="22"/>
          <w:szCs w:val="22"/>
        </w:rPr>
        <w:t xml:space="preserve"> operator</w:t>
      </w:r>
      <w:r w:rsidR="00093788" w:rsidRPr="00A16D4B">
        <w:rPr>
          <w:rFonts w:cs="Arial"/>
          <w:color w:val="auto"/>
          <w:sz w:val="22"/>
          <w:szCs w:val="22"/>
        </w:rPr>
        <w:t>.</w:t>
      </w:r>
    </w:p>
    <w:p w14:paraId="27B5B66B" w14:textId="77777777" w:rsidR="00093788" w:rsidRPr="00A16D4B" w:rsidRDefault="00093788" w:rsidP="00093788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Display the </w:t>
      </w:r>
      <w:r w:rsidR="00DB25F3">
        <w:rPr>
          <w:rFonts w:cs="Courier New"/>
          <w:color w:val="auto"/>
          <w:sz w:val="22"/>
          <w:szCs w:val="24"/>
        </w:rPr>
        <w:t>artificial grass</w:t>
      </w:r>
      <w:r w:rsidR="00D17A1B" w:rsidRPr="00A16D4B">
        <w:rPr>
          <w:rFonts w:cs="Arial"/>
          <w:color w:val="auto"/>
          <w:sz w:val="22"/>
          <w:szCs w:val="22"/>
        </w:rPr>
        <w:t>’s</w:t>
      </w:r>
      <w:r w:rsidRPr="00A16D4B">
        <w:rPr>
          <w:rFonts w:cs="Arial"/>
          <w:color w:val="auto"/>
          <w:sz w:val="22"/>
          <w:szCs w:val="22"/>
        </w:rPr>
        <w:t xml:space="preserve"> details with invoke appropriate</w:t>
      </w:r>
      <w:r w:rsidR="00D17A1B" w:rsidRPr="00A16D4B">
        <w:rPr>
          <w:rFonts w:cs="Arial"/>
          <w:color w:val="auto"/>
          <w:sz w:val="22"/>
          <w:szCs w:val="22"/>
        </w:rPr>
        <w:t xml:space="preserve"> functions.</w:t>
      </w:r>
      <w:r w:rsidRPr="00A16D4B">
        <w:rPr>
          <w:rFonts w:cs="Arial"/>
          <w:color w:val="auto"/>
          <w:sz w:val="22"/>
          <w:szCs w:val="22"/>
        </w:rPr>
        <w:t xml:space="preserve"> </w:t>
      </w:r>
    </w:p>
    <w:p w14:paraId="0123F720" w14:textId="77777777" w:rsidR="00746453" w:rsidRPr="00A16D4B" w:rsidRDefault="00746453" w:rsidP="00980C35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Courier New"/>
          <w:color w:val="auto"/>
          <w:sz w:val="22"/>
          <w:szCs w:val="22"/>
        </w:rPr>
        <w:t>Delete</w:t>
      </w:r>
      <w:r w:rsidRPr="00A16D4B">
        <w:rPr>
          <w:rFonts w:cs="Arial"/>
          <w:color w:val="auto"/>
          <w:sz w:val="22"/>
          <w:szCs w:val="22"/>
        </w:rPr>
        <w:t xml:space="preserve"> the </w:t>
      </w:r>
      <w:r w:rsidR="00022EF9">
        <w:rPr>
          <w:rFonts w:cs="Courier New"/>
          <w:color w:val="auto"/>
          <w:sz w:val="22"/>
          <w:szCs w:val="24"/>
        </w:rPr>
        <w:t>ArtificialGrass</w:t>
      </w:r>
      <w:r w:rsidR="00D17A1B" w:rsidRPr="00A16D4B">
        <w:rPr>
          <w:rFonts w:cs="Arial"/>
          <w:color w:val="auto"/>
          <w:sz w:val="22"/>
          <w:szCs w:val="22"/>
        </w:rPr>
        <w:t xml:space="preserve">’s </w:t>
      </w:r>
      <w:r w:rsidRPr="00A16D4B">
        <w:rPr>
          <w:rFonts w:cs="Arial"/>
          <w:color w:val="auto"/>
          <w:sz w:val="22"/>
          <w:szCs w:val="22"/>
        </w:rPr>
        <w:t>object.</w:t>
      </w:r>
      <w:r w:rsidR="00022EF9">
        <w:rPr>
          <w:rFonts w:cs="Arial"/>
          <w:color w:val="auto"/>
          <w:sz w:val="22"/>
          <w:szCs w:val="22"/>
        </w:rPr>
        <w:t xml:space="preserve"> </w:t>
      </w:r>
    </w:p>
    <w:p w14:paraId="5BCC2857" w14:textId="77777777" w:rsidR="00054A60" w:rsidRPr="00A16D4B" w:rsidRDefault="00054A60" w:rsidP="00980C35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Display the new </w:t>
      </w:r>
      <w:r w:rsidR="00155016">
        <w:rPr>
          <w:rFonts w:cs="Courier New"/>
          <w:color w:val="auto"/>
          <w:sz w:val="22"/>
          <w:szCs w:val="24"/>
        </w:rPr>
        <w:t>stock available</w:t>
      </w:r>
      <w:r w:rsidRPr="00A16D4B">
        <w:rPr>
          <w:rFonts w:cs="Arial"/>
          <w:color w:val="auto"/>
          <w:sz w:val="22"/>
          <w:szCs w:val="22"/>
        </w:rPr>
        <w:t>.</w:t>
      </w:r>
      <w:r w:rsidR="00022EF9">
        <w:rPr>
          <w:rFonts w:cs="Arial"/>
          <w:color w:val="auto"/>
          <w:sz w:val="22"/>
          <w:szCs w:val="22"/>
        </w:rPr>
        <w:t xml:space="preserve"> </w:t>
      </w:r>
    </w:p>
    <w:p w14:paraId="423487C5" w14:textId="77777777" w:rsidR="00746453" w:rsidRPr="00A16D4B" w:rsidRDefault="00054A60" w:rsidP="00093788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Create a</w:t>
      </w:r>
      <w:r w:rsidR="00746453" w:rsidRPr="00A16D4B">
        <w:rPr>
          <w:rFonts w:cs="Arial"/>
          <w:color w:val="auto"/>
          <w:sz w:val="22"/>
          <w:szCs w:val="22"/>
        </w:rPr>
        <w:t xml:space="preserve"> dynamic array of </w:t>
      </w:r>
      <w:r w:rsidR="007E2F36">
        <w:rPr>
          <w:rFonts w:cs="Arial"/>
          <w:color w:val="auto"/>
          <w:sz w:val="22"/>
          <w:szCs w:val="22"/>
        </w:rPr>
        <w:t>3</w:t>
      </w:r>
      <w:r w:rsidR="00746453" w:rsidRPr="00A16D4B">
        <w:rPr>
          <w:rFonts w:cs="Arial"/>
          <w:color w:val="auto"/>
          <w:sz w:val="22"/>
          <w:szCs w:val="22"/>
        </w:rPr>
        <w:t xml:space="preserve"> objects using the </w:t>
      </w:r>
      <w:r w:rsidR="00746453" w:rsidRPr="00A16D4B">
        <w:rPr>
          <w:rFonts w:cs="Courier New"/>
          <w:color w:val="auto"/>
          <w:sz w:val="22"/>
          <w:szCs w:val="22"/>
        </w:rPr>
        <w:t>new</w:t>
      </w:r>
      <w:r w:rsidR="00746453" w:rsidRPr="00A16D4B">
        <w:rPr>
          <w:rFonts w:cs="Arial"/>
          <w:color w:val="auto"/>
          <w:sz w:val="22"/>
          <w:szCs w:val="22"/>
        </w:rPr>
        <w:t xml:space="preserve"> operator</w:t>
      </w:r>
      <w:r w:rsidRPr="00A16D4B">
        <w:rPr>
          <w:rFonts w:cs="Arial"/>
          <w:color w:val="auto"/>
          <w:sz w:val="22"/>
          <w:szCs w:val="22"/>
        </w:rPr>
        <w:t>.</w:t>
      </w:r>
    </w:p>
    <w:p w14:paraId="744960A9" w14:textId="77777777" w:rsidR="00746453" w:rsidRPr="00A16D4B" w:rsidRDefault="00746453" w:rsidP="00746453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Using a for loop, call </w:t>
      </w:r>
      <w:r w:rsidR="0044453B" w:rsidRPr="00A16D4B">
        <w:rPr>
          <w:rFonts w:cs="Arial"/>
          <w:color w:val="auto"/>
          <w:sz w:val="22"/>
          <w:szCs w:val="22"/>
        </w:rPr>
        <w:t>related</w:t>
      </w:r>
      <w:r w:rsidRPr="00A16D4B">
        <w:rPr>
          <w:rFonts w:cs="Arial"/>
          <w:color w:val="auto"/>
          <w:sz w:val="22"/>
          <w:szCs w:val="22"/>
        </w:rPr>
        <w:t xml:space="preserve"> functions</w:t>
      </w:r>
      <w:r w:rsidR="0044453B" w:rsidRPr="00A16D4B">
        <w:rPr>
          <w:rFonts w:cs="Arial"/>
          <w:color w:val="auto"/>
          <w:sz w:val="22"/>
          <w:szCs w:val="22"/>
        </w:rPr>
        <w:t>.</w:t>
      </w:r>
      <w:r w:rsidRPr="00A16D4B">
        <w:rPr>
          <w:rFonts w:cs="Arial"/>
          <w:color w:val="auto"/>
          <w:sz w:val="22"/>
          <w:szCs w:val="22"/>
        </w:rPr>
        <w:t xml:space="preserve"> </w:t>
      </w:r>
    </w:p>
    <w:p w14:paraId="3E0E3A44" w14:textId="77777777" w:rsidR="00746453" w:rsidRPr="00A16D4B" w:rsidRDefault="00746453" w:rsidP="00746453">
      <w:pPr>
        <w:numPr>
          <w:ilvl w:val="0"/>
          <w:numId w:val="7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Invoke the </w:t>
      </w:r>
      <w:r w:rsidR="0049295E">
        <w:rPr>
          <w:rFonts w:cs="Arial"/>
          <w:b/>
          <w:color w:val="auto"/>
          <w:sz w:val="22"/>
          <w:szCs w:val="22"/>
        </w:rPr>
        <w:t>grass</w:t>
      </w:r>
      <w:r w:rsidRPr="00A16D4B">
        <w:rPr>
          <w:rFonts w:cs="Arial"/>
          <w:b/>
          <w:color w:val="auto"/>
          <w:sz w:val="22"/>
          <w:szCs w:val="22"/>
        </w:rPr>
        <w:t>_data(..)</w:t>
      </w:r>
      <w:r w:rsidRPr="00A16D4B">
        <w:rPr>
          <w:rFonts w:cs="Arial"/>
          <w:color w:val="auto"/>
          <w:sz w:val="22"/>
          <w:szCs w:val="22"/>
        </w:rPr>
        <w:t xml:space="preserve"> function</w:t>
      </w:r>
      <w:r w:rsidR="008A58CC" w:rsidRPr="00A16D4B">
        <w:rPr>
          <w:rFonts w:cs="Arial"/>
          <w:color w:val="auto"/>
          <w:sz w:val="22"/>
          <w:szCs w:val="22"/>
        </w:rPr>
        <w:t xml:space="preserve"> with </w:t>
      </w:r>
      <w:r w:rsidRPr="00A16D4B">
        <w:rPr>
          <w:rFonts w:cs="Arial"/>
          <w:color w:val="auto"/>
          <w:sz w:val="22"/>
          <w:szCs w:val="22"/>
        </w:rPr>
        <w:t xml:space="preserve">passing the value of the </w:t>
      </w:r>
      <w:r w:rsidRPr="00155016">
        <w:rPr>
          <w:rFonts w:cs="Arial"/>
          <w:b/>
          <w:color w:val="auto"/>
          <w:sz w:val="22"/>
          <w:szCs w:val="22"/>
        </w:rPr>
        <w:t xml:space="preserve">counter + </w:t>
      </w:r>
      <w:r w:rsidR="00995E7A" w:rsidRPr="00155016">
        <w:rPr>
          <w:rFonts w:cs="Arial"/>
          <w:b/>
          <w:color w:val="auto"/>
          <w:sz w:val="22"/>
          <w:szCs w:val="22"/>
        </w:rPr>
        <w:t>2</w:t>
      </w:r>
      <w:r w:rsidR="00155016">
        <w:rPr>
          <w:rFonts w:cs="Arial"/>
          <w:color w:val="auto"/>
          <w:sz w:val="22"/>
          <w:szCs w:val="22"/>
        </w:rPr>
        <w:t xml:space="preserve"> for each declared argument in the parameter bracket.</w:t>
      </w:r>
    </w:p>
    <w:p w14:paraId="42DE1ABE" w14:textId="77777777" w:rsidR="00746453" w:rsidRPr="00A16D4B" w:rsidRDefault="00746453" w:rsidP="00746453">
      <w:pPr>
        <w:numPr>
          <w:ilvl w:val="0"/>
          <w:numId w:val="7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invoke the </w:t>
      </w:r>
      <w:r w:rsidR="0049295E">
        <w:rPr>
          <w:rFonts w:cs="Arial"/>
          <w:b/>
          <w:color w:val="auto"/>
          <w:sz w:val="22"/>
          <w:szCs w:val="22"/>
        </w:rPr>
        <w:t>grass</w:t>
      </w:r>
      <w:r w:rsidR="008A58CC" w:rsidRPr="00A16D4B">
        <w:rPr>
          <w:rFonts w:cs="Arial"/>
          <w:b/>
          <w:color w:val="auto"/>
          <w:sz w:val="22"/>
          <w:szCs w:val="22"/>
        </w:rPr>
        <w:t>_</w:t>
      </w:r>
      <w:r w:rsidR="0049295E">
        <w:rPr>
          <w:rFonts w:cs="Arial"/>
          <w:b/>
          <w:color w:val="auto"/>
          <w:sz w:val="22"/>
          <w:szCs w:val="22"/>
        </w:rPr>
        <w:t>gauge</w:t>
      </w:r>
      <w:r w:rsidRPr="00A16D4B">
        <w:rPr>
          <w:rFonts w:cs="Arial"/>
          <w:b/>
          <w:color w:val="auto"/>
          <w:sz w:val="22"/>
          <w:szCs w:val="22"/>
        </w:rPr>
        <w:t>()</w:t>
      </w:r>
      <w:r w:rsidRPr="00A16D4B">
        <w:rPr>
          <w:rFonts w:cs="Arial"/>
          <w:color w:val="auto"/>
          <w:sz w:val="22"/>
          <w:szCs w:val="22"/>
        </w:rPr>
        <w:t xml:space="preserve"> functions</w:t>
      </w:r>
      <w:r w:rsidR="008A58CC" w:rsidRPr="00A16D4B">
        <w:rPr>
          <w:rFonts w:cs="Arial"/>
          <w:color w:val="auto"/>
          <w:sz w:val="22"/>
          <w:szCs w:val="22"/>
        </w:rPr>
        <w:t xml:space="preserve"> </w:t>
      </w:r>
      <w:r w:rsidRPr="00A16D4B">
        <w:rPr>
          <w:rFonts w:cs="Arial"/>
          <w:color w:val="auto"/>
          <w:sz w:val="22"/>
          <w:szCs w:val="22"/>
        </w:rPr>
        <w:t>to print out the values.</w:t>
      </w:r>
    </w:p>
    <w:p w14:paraId="5DB4D545" w14:textId="77777777" w:rsidR="00746453" w:rsidRPr="00A16D4B" w:rsidRDefault="00746453" w:rsidP="00746453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Courier New"/>
          <w:color w:val="auto"/>
          <w:sz w:val="22"/>
          <w:szCs w:val="22"/>
        </w:rPr>
        <w:t>Delete</w:t>
      </w:r>
      <w:r w:rsidRPr="00A16D4B">
        <w:rPr>
          <w:rFonts w:cs="Arial"/>
          <w:color w:val="auto"/>
          <w:sz w:val="22"/>
          <w:szCs w:val="22"/>
        </w:rPr>
        <w:t xml:space="preserve"> the object </w:t>
      </w:r>
      <w:r w:rsidR="008A58CC" w:rsidRPr="00A16D4B">
        <w:rPr>
          <w:rFonts w:cs="Arial"/>
          <w:color w:val="auto"/>
          <w:sz w:val="22"/>
          <w:szCs w:val="22"/>
        </w:rPr>
        <w:t xml:space="preserve">you created </w:t>
      </w:r>
      <w:r w:rsidRPr="00A16D4B">
        <w:rPr>
          <w:rFonts w:cs="Arial"/>
          <w:color w:val="auto"/>
          <w:sz w:val="22"/>
          <w:szCs w:val="22"/>
        </w:rPr>
        <w:t>in (v).</w:t>
      </w:r>
    </w:p>
    <w:p w14:paraId="7D66A7A2" w14:textId="77777777"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6639DD72" w14:textId="77777777"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54F15852" w14:textId="77777777"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49D62FEF" w14:textId="77777777"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tbl>
      <w:tblPr>
        <w:tblStyle w:val="TableGrid"/>
        <w:tblW w:w="7380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7380"/>
      </w:tblGrid>
      <w:tr w:rsidR="00F5140D" w14:paraId="5FFF33A7" w14:textId="77777777">
        <w:trPr>
          <w:trHeight w:val="578"/>
        </w:trPr>
        <w:tc>
          <w:tcPr>
            <w:tcW w:w="7380" w:type="dxa"/>
            <w:shd w:val="clear" w:color="auto" w:fill="262626" w:themeFill="text1" w:themeFillTint="D9"/>
            <w:vAlign w:val="center"/>
          </w:tcPr>
          <w:p w14:paraId="38F9BE1D" w14:textId="77777777" w:rsidR="00F5140D" w:rsidRDefault="006E2192">
            <w:pPr>
              <w:spacing w:after="0" w:line="240" w:lineRule="auto"/>
              <w:rPr>
                <w:rFonts w:asciiTheme="majorHAnsi" w:hAnsiTheme="majorHAnsi" w:cs="Courier New"/>
                <w:b/>
                <w:color w:val="000000"/>
                <w:sz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 Screen</w:t>
            </w:r>
          </w:p>
        </w:tc>
      </w:tr>
      <w:tr w:rsidR="00F5140D" w14:paraId="53DBB367" w14:textId="77777777">
        <w:trPr>
          <w:trHeight w:val="1013"/>
        </w:trPr>
        <w:tc>
          <w:tcPr>
            <w:tcW w:w="7380" w:type="dxa"/>
          </w:tcPr>
          <w:p w14:paraId="5C6D74B1" w14:textId="77777777" w:rsid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>++++++++++++++++++++++++++++++++++++++++</w:t>
            </w:r>
          </w:p>
          <w:p w14:paraId="6E22A122" w14:textId="77777777" w:rsidR="002D28CC" w:rsidRDefault="002D28CC" w:rsidP="006C5E1F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 xml:space="preserve">                        The </w:t>
            </w:r>
            <w:r w:rsidR="001D0B98">
              <w:rPr>
                <w:rFonts w:cs="Courier New"/>
                <w:color w:val="auto"/>
                <w:sz w:val="22"/>
                <w:szCs w:val="18"/>
              </w:rPr>
              <w:t>Artificial Grass</w:t>
            </w:r>
            <w:r>
              <w:rPr>
                <w:rFonts w:cs="Courier New"/>
                <w:color w:val="auto"/>
                <w:sz w:val="22"/>
                <w:szCs w:val="18"/>
              </w:rPr>
              <w:t xml:space="preserve"> Details</w:t>
            </w:r>
          </w:p>
          <w:p w14:paraId="418C98B3" w14:textId="77777777" w:rsidR="002D28CC" w:rsidRDefault="002D28CC" w:rsidP="006C5E1F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>+++++++++++++++++++++++++++++++++++</w:t>
            </w:r>
            <w:r w:rsidR="00EB657E">
              <w:rPr>
                <w:rFonts w:cs="Courier New"/>
                <w:color w:val="auto"/>
                <w:sz w:val="22"/>
                <w:szCs w:val="18"/>
              </w:rPr>
              <w:t>+++</w:t>
            </w:r>
            <w:r>
              <w:rPr>
                <w:rFonts w:cs="Courier New"/>
                <w:color w:val="auto"/>
                <w:sz w:val="22"/>
                <w:szCs w:val="18"/>
              </w:rPr>
              <w:t>++</w:t>
            </w:r>
          </w:p>
          <w:p w14:paraId="49CAF4E7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Previous Batch Set left. . . .</w:t>
            </w:r>
          </w:p>
          <w:p w14:paraId="0A220EA6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Available Grass Size: 72cm [2 pieces in one set]</w:t>
            </w:r>
          </w:p>
          <w:p w14:paraId="5798A9C8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16B62F55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14:paraId="664282E7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20A4CC82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===================</w:t>
            </w:r>
            <w:r>
              <w:rPr>
                <w:rFonts w:cs="Courier New"/>
                <w:color w:val="auto"/>
                <w:sz w:val="22"/>
                <w:szCs w:val="18"/>
              </w:rPr>
              <w:t>=====================</w:t>
            </w:r>
          </w:p>
          <w:p w14:paraId="6D4662FA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 xml:space="preserve">    The Stocks Available. . .</w:t>
            </w:r>
          </w:p>
          <w:p w14:paraId="40500329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+++++++++++++++++++</w:t>
            </w:r>
            <w:r>
              <w:rPr>
                <w:rFonts w:cs="Courier New"/>
                <w:color w:val="auto"/>
                <w:sz w:val="22"/>
                <w:szCs w:val="18"/>
              </w:rPr>
              <w:t>+++++++++++++++++++++</w:t>
            </w:r>
          </w:p>
          <w:p w14:paraId="58961CED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SET#1</w:t>
            </w:r>
          </w:p>
          <w:p w14:paraId="11E0928E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8cm [2 pieces in one set]</w:t>
            </w:r>
          </w:p>
          <w:p w14:paraId="6F631EFC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48A89BBD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SET#2</w:t>
            </w:r>
          </w:p>
          <w:p w14:paraId="076B749C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27cm [2 pieces in one set]</w:t>
            </w:r>
          </w:p>
          <w:p w14:paraId="40653B12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0697F670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SET#3</w:t>
            </w:r>
          </w:p>
          <w:p w14:paraId="0ED5D273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64cm [2 pieces in one set]</w:t>
            </w:r>
          </w:p>
          <w:p w14:paraId="3BF73C40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16CF3F1D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14:paraId="27B5098A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673BA9FA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14:paraId="76F4DA85" w14:textId="77777777"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14:paraId="2A702671" w14:textId="77777777" w:rsidR="003138A6" w:rsidRPr="006C5E1F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14:paraId="2B7F75EC" w14:textId="77777777" w:rsidR="00F5140D" w:rsidRPr="006C5E1F" w:rsidRDefault="00F5140D" w:rsidP="006C5E1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E7E5A00" w14:textId="77777777"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14:paraId="404F74D6" w14:textId="77777777" w:rsidR="00F5140D" w:rsidRPr="00002ADA" w:rsidRDefault="0064717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002ADA">
        <w:rPr>
          <w:rFonts w:asciiTheme="minorHAnsi" w:hAnsiTheme="minorHAnsi" w:cs="Times New Roman"/>
          <w:b/>
          <w:sz w:val="22"/>
          <w:szCs w:val="22"/>
        </w:rPr>
        <w:t xml:space="preserve">Question 2 </w:t>
      </w:r>
    </w:p>
    <w:p w14:paraId="4342107B" w14:textId="77777777" w:rsidR="00F5140D" w:rsidRPr="00F0421E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14:paraId="587F173F" w14:textId="77777777"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1.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r w:rsidR="009457E3" w:rsidRPr="000C131A">
        <w:rPr>
          <w:rFonts w:cs="Arial"/>
          <w:b/>
          <w:color w:val="auto"/>
          <w:sz w:val="22"/>
          <w:szCs w:val="22"/>
        </w:rPr>
        <w:t>Choreography</w:t>
      </w:r>
      <w:r w:rsidRPr="000C131A">
        <w:rPr>
          <w:rFonts w:cs="Arial"/>
          <w:b/>
          <w:color w:val="auto"/>
          <w:sz w:val="22"/>
          <w:szCs w:val="22"/>
        </w:rPr>
        <w:t>Marks</w:t>
      </w:r>
    </w:p>
    <w:p w14:paraId="1EABC08D" w14:textId="60FB6A45" w:rsidR="000C131A" w:rsidRPr="000C131A" w:rsidRDefault="000C131A" w:rsidP="000C131A">
      <w:pPr>
        <w:spacing w:after="0" w:line="240" w:lineRule="auto"/>
        <w:ind w:left="720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="006C3587">
        <w:rPr>
          <w:rFonts w:cs="Arial"/>
          <w:color w:val="auto"/>
          <w:sz w:val="22"/>
          <w:szCs w:val="22"/>
        </w:rPr>
        <w:t xml:space="preserve">private: 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r w:rsidRPr="000C131A">
        <w:rPr>
          <w:rFonts w:cs="Arial"/>
          <w:color w:val="auto"/>
          <w:sz w:val="22"/>
          <w:szCs w:val="22"/>
        </w:rPr>
        <w:t xml:space="preserve"> and </w:t>
      </w:r>
      <w:r w:rsidRPr="000C131A">
        <w:rPr>
          <w:rFonts w:cs="Arial"/>
          <w:b/>
          <w:color w:val="auto"/>
          <w:sz w:val="22"/>
          <w:szCs w:val="22"/>
        </w:rPr>
        <w:t>total</w:t>
      </w:r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14:paraId="3E06B3F2" w14:textId="77777777"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14:paraId="223212C6" w14:textId="77777777" w:rsidR="000C131A" w:rsidRPr="000C131A" w:rsidRDefault="000C131A" w:rsidP="000C131A">
      <w:pPr>
        <w:spacing w:after="0" w:line="240" w:lineRule="auto"/>
        <w:ind w:left="720" w:firstLine="720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(i)</w:t>
      </w:r>
      <w:r w:rsidRPr="000C131A">
        <w:rPr>
          <w:rFonts w:cs="Arial"/>
          <w:color w:val="auto"/>
          <w:sz w:val="22"/>
          <w:szCs w:val="22"/>
        </w:rPr>
        <w:tab/>
        <w:t xml:space="preserve">default constructor: that initializes total to </w:t>
      </w:r>
      <w:r w:rsidRPr="000C131A">
        <w:rPr>
          <w:rFonts w:cs="Arial"/>
          <w:b/>
          <w:color w:val="auto"/>
          <w:sz w:val="22"/>
          <w:szCs w:val="22"/>
        </w:rPr>
        <w:t>30</w:t>
      </w:r>
    </w:p>
    <w:p w14:paraId="7606F0D2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>void setCgPoints(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) </w:t>
      </w:r>
    </w:p>
    <w:p w14:paraId="03519FA7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set the points based on user input</w:t>
      </w:r>
    </w:p>
    <w:p w14:paraId="6D668AC7" w14:textId="77777777"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 (c)</w:t>
      </w:r>
      <w:r w:rsidRPr="000C131A">
        <w:rPr>
          <w:rFonts w:cs="Arial"/>
          <w:color w:val="auto"/>
          <w:sz w:val="22"/>
          <w:szCs w:val="22"/>
        </w:rPr>
        <w:tab/>
        <w:t xml:space="preserve">class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is a friend of this class</w:t>
      </w:r>
      <w:r>
        <w:rPr>
          <w:rFonts w:cs="Arial"/>
          <w:color w:val="auto"/>
          <w:sz w:val="22"/>
          <w:szCs w:val="22"/>
        </w:rPr>
        <w:t>.</w:t>
      </w:r>
    </w:p>
    <w:p w14:paraId="11E6EE95" w14:textId="77777777"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</w:p>
    <w:p w14:paraId="635B7F1A" w14:textId="77777777"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2.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r w:rsidR="009457E3" w:rsidRPr="000C131A">
        <w:rPr>
          <w:rFonts w:cs="Arial"/>
          <w:b/>
          <w:color w:val="auto"/>
          <w:sz w:val="22"/>
          <w:szCs w:val="22"/>
        </w:rPr>
        <w:t>Inventive</w:t>
      </w:r>
      <w:r w:rsidRPr="000C131A">
        <w:rPr>
          <w:rFonts w:cs="Arial"/>
          <w:b/>
          <w:color w:val="auto"/>
          <w:sz w:val="22"/>
          <w:szCs w:val="22"/>
        </w:rPr>
        <w:t>Marks</w:t>
      </w:r>
    </w:p>
    <w:p w14:paraId="4827F265" w14:textId="77777777" w:rsidR="000C131A" w:rsidRPr="000C131A" w:rsidRDefault="000C131A" w:rsidP="000C131A">
      <w:pPr>
        <w:spacing w:after="0" w:line="240" w:lineRule="auto"/>
        <w:ind w:left="720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r w:rsidRPr="000C131A">
        <w:rPr>
          <w:rFonts w:cs="Arial"/>
          <w:color w:val="auto"/>
          <w:sz w:val="22"/>
          <w:szCs w:val="22"/>
        </w:rPr>
        <w:t xml:space="preserve"> and </w:t>
      </w:r>
      <w:r w:rsidRPr="000C131A">
        <w:rPr>
          <w:rFonts w:cs="Arial"/>
          <w:b/>
          <w:color w:val="auto"/>
          <w:sz w:val="22"/>
          <w:szCs w:val="22"/>
        </w:rPr>
        <w:t>total</w:t>
      </w:r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14:paraId="3F8AE063" w14:textId="77777777" w:rsidR="00AD46D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14:paraId="4DCF0BAF" w14:textId="77777777" w:rsidR="000C131A" w:rsidRPr="000C131A" w:rsidRDefault="00AD46D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="000C131A" w:rsidRPr="000C131A">
        <w:rPr>
          <w:rFonts w:cs="Arial"/>
          <w:color w:val="auto"/>
          <w:sz w:val="22"/>
          <w:szCs w:val="22"/>
        </w:rPr>
        <w:t>(i)</w:t>
      </w:r>
      <w:r w:rsidR="000C131A" w:rsidRPr="000C131A">
        <w:rPr>
          <w:rFonts w:cs="Arial"/>
          <w:color w:val="auto"/>
          <w:sz w:val="22"/>
          <w:szCs w:val="22"/>
        </w:rPr>
        <w:tab/>
        <w:t xml:space="preserve">default constructor: that initializes total to </w:t>
      </w:r>
      <w:r w:rsidR="000C131A" w:rsidRPr="000C131A">
        <w:rPr>
          <w:rFonts w:cs="Arial"/>
          <w:b/>
          <w:color w:val="auto"/>
          <w:sz w:val="22"/>
          <w:szCs w:val="22"/>
        </w:rPr>
        <w:t>20</w:t>
      </w:r>
    </w:p>
    <w:p w14:paraId="1B000AA0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>void set</w:t>
      </w:r>
      <w:r w:rsidR="00E036E4">
        <w:rPr>
          <w:rFonts w:cs="Arial"/>
          <w:color w:val="auto"/>
          <w:sz w:val="22"/>
          <w:szCs w:val="22"/>
        </w:rPr>
        <w:t>Inv</w:t>
      </w:r>
      <w:r w:rsidRPr="000C131A">
        <w:rPr>
          <w:rFonts w:cs="Arial"/>
          <w:color w:val="auto"/>
          <w:sz w:val="22"/>
          <w:szCs w:val="22"/>
        </w:rPr>
        <w:t>Points(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) </w:t>
      </w:r>
    </w:p>
    <w:p w14:paraId="6BA44BA1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set the points based on user input</w:t>
      </w:r>
    </w:p>
    <w:p w14:paraId="18F63F79" w14:textId="77777777"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 (c)</w:t>
      </w:r>
      <w:r w:rsidRPr="000C131A">
        <w:rPr>
          <w:rFonts w:cs="Arial"/>
          <w:color w:val="auto"/>
          <w:sz w:val="22"/>
          <w:szCs w:val="22"/>
        </w:rPr>
        <w:tab/>
        <w:t xml:space="preserve">class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is a friend of this class</w:t>
      </w:r>
    </w:p>
    <w:p w14:paraId="39EDD2A9" w14:textId="77777777"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</w:p>
    <w:p w14:paraId="73B75EBB" w14:textId="77777777"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lastRenderedPageBreak/>
        <w:t>3.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r w:rsidR="009457E3">
        <w:rPr>
          <w:rFonts w:cs="Arial"/>
          <w:b/>
          <w:color w:val="auto"/>
          <w:sz w:val="22"/>
          <w:szCs w:val="22"/>
        </w:rPr>
        <w:t>Danc</w:t>
      </w:r>
      <w:r w:rsidRPr="000C131A">
        <w:rPr>
          <w:rFonts w:cs="Arial"/>
          <w:b/>
          <w:color w:val="auto"/>
          <w:sz w:val="22"/>
          <w:szCs w:val="22"/>
        </w:rPr>
        <w:t>er</w:t>
      </w:r>
    </w:p>
    <w:p w14:paraId="5CBA14C2" w14:textId="77777777" w:rsidR="000C131A" w:rsidRDefault="000C131A" w:rsidP="000C131A">
      <w:pPr>
        <w:spacing w:after="0" w:line="240" w:lineRule="auto"/>
        <w:ind w:left="720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Pr="000C131A">
        <w:rPr>
          <w:rFonts w:cs="Arial"/>
          <w:b/>
          <w:color w:val="auto"/>
          <w:sz w:val="22"/>
          <w:szCs w:val="22"/>
        </w:rPr>
        <w:t xml:space="preserve">name </w:t>
      </w:r>
      <w:r w:rsidRPr="000C131A">
        <w:rPr>
          <w:rFonts w:cs="Arial"/>
          <w:color w:val="auto"/>
          <w:sz w:val="22"/>
          <w:szCs w:val="22"/>
        </w:rPr>
        <w:t xml:space="preserve">of string type, </w:t>
      </w:r>
      <w:r w:rsidRPr="000C131A">
        <w:rPr>
          <w:rFonts w:cs="Arial"/>
          <w:b/>
          <w:color w:val="auto"/>
          <w:sz w:val="22"/>
          <w:szCs w:val="22"/>
        </w:rPr>
        <w:t>age</w:t>
      </w:r>
      <w:r w:rsidRPr="000C131A">
        <w:rPr>
          <w:rFonts w:cs="Arial"/>
          <w:color w:val="auto"/>
          <w:sz w:val="22"/>
          <w:szCs w:val="22"/>
        </w:rPr>
        <w:t xml:space="preserve"> of int type and</w:t>
      </w:r>
      <w:r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b/>
          <w:color w:val="auto"/>
          <w:sz w:val="22"/>
          <w:szCs w:val="22"/>
        </w:rPr>
        <w:t>finalpoints, cpoints,</w:t>
      </w:r>
    </w:p>
    <w:p w14:paraId="69BB34CF" w14:textId="77777777"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            </w:t>
      </w:r>
      <w:r w:rsidR="00C869C2">
        <w:rPr>
          <w:rFonts w:cs="Arial"/>
          <w:b/>
          <w:color w:val="auto"/>
          <w:sz w:val="22"/>
          <w:szCs w:val="22"/>
        </w:rPr>
        <w:t>i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14:paraId="4DE5DD56" w14:textId="77777777"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14:paraId="06691AEA" w14:textId="77777777"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Pr="000C131A">
        <w:rPr>
          <w:rFonts w:cs="Arial"/>
          <w:color w:val="auto"/>
          <w:sz w:val="22"/>
          <w:szCs w:val="22"/>
        </w:rPr>
        <w:t>(i)</w:t>
      </w:r>
      <w:r w:rsidRPr="000C131A">
        <w:rPr>
          <w:rFonts w:cs="Arial"/>
          <w:color w:val="auto"/>
          <w:sz w:val="22"/>
          <w:szCs w:val="22"/>
        </w:rPr>
        <w:tab/>
        <w:t>void set_details(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)</w:t>
      </w:r>
    </w:p>
    <w:p w14:paraId="093A415A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set details (name, and age) for a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</w:t>
      </w:r>
    </w:p>
    <w:p w14:paraId="1AE9D1F8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>void calcFinalPoints(…, …)</w:t>
      </w:r>
    </w:p>
    <w:p w14:paraId="1728DA62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takes an object of </w:t>
      </w:r>
      <w:r w:rsidR="00E036E4" w:rsidRPr="00E036E4">
        <w:rPr>
          <w:rFonts w:cs="Arial"/>
          <w:color w:val="auto"/>
          <w:sz w:val="22"/>
          <w:szCs w:val="22"/>
        </w:rPr>
        <w:t>Choreography</w:t>
      </w:r>
      <w:r w:rsidRPr="000C131A">
        <w:rPr>
          <w:rFonts w:cs="Arial"/>
          <w:color w:val="auto"/>
          <w:sz w:val="22"/>
          <w:szCs w:val="22"/>
        </w:rPr>
        <w:t>Marks and an object of</w:t>
      </w:r>
      <w:r>
        <w:rPr>
          <w:rFonts w:cs="Arial"/>
          <w:color w:val="auto"/>
          <w:sz w:val="22"/>
          <w:szCs w:val="22"/>
        </w:rPr>
        <w:t xml:space="preserve"> </w:t>
      </w:r>
      <w:r w:rsidR="00E036E4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Marks as arguments. </w:t>
      </w:r>
    </w:p>
    <w:p w14:paraId="154E996D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This function initializes the cpoints(in %) and </w:t>
      </w:r>
      <w:r w:rsidR="00C869C2">
        <w:rPr>
          <w:rFonts w:cs="Arial"/>
          <w:color w:val="auto"/>
          <w:sz w:val="22"/>
          <w:szCs w:val="22"/>
        </w:rPr>
        <w:t>i</w:t>
      </w:r>
      <w:r w:rsidRPr="000C131A">
        <w:rPr>
          <w:rFonts w:cs="Arial"/>
          <w:color w:val="auto"/>
          <w:sz w:val="22"/>
          <w:szCs w:val="22"/>
        </w:rPr>
        <w:t xml:space="preserve">points(in %) to the actual marks of the </w:t>
      </w:r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 xml:space="preserve"> points and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 points. Use this formula: Actual Points= (Points/ Total)*100;</w:t>
      </w:r>
    </w:p>
    <w:p w14:paraId="0360AA71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Calculates the finalpoints (should be in %) based on the raw points(addition of points from </w:t>
      </w:r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 xml:space="preserve">marks object and </w:t>
      </w:r>
      <w:r w:rsidR="00E036E4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marks object) divide by total points(addition of total from </w:t>
      </w:r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 xml:space="preserve">marks object and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 object)</w:t>
      </w:r>
    </w:p>
    <w:p w14:paraId="2E775B3D" w14:textId="77777777" w:rsidR="000C131A" w:rsidRPr="000C131A" w:rsidRDefault="000C131A" w:rsidP="000C131A">
      <w:pPr>
        <w:numPr>
          <w:ilvl w:val="0"/>
          <w:numId w:val="19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getAge</w:t>
      </w:r>
      <w:r w:rsidR="00002ADA">
        <w:rPr>
          <w:rFonts w:cs="Arial"/>
          <w:color w:val="auto"/>
          <w:sz w:val="22"/>
          <w:szCs w:val="22"/>
        </w:rPr>
        <w:t>( )</w:t>
      </w:r>
    </w:p>
    <w:p w14:paraId="33F3F0C1" w14:textId="77777777"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returns the age</w:t>
      </w:r>
    </w:p>
    <w:p w14:paraId="3067DB6E" w14:textId="77777777" w:rsidR="000C131A" w:rsidRPr="000C131A" w:rsidRDefault="000C131A" w:rsidP="000C131A">
      <w:pPr>
        <w:spacing w:after="0" w:line="240" w:lineRule="auto"/>
        <w:ind w:left="144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(iv)</w:t>
      </w:r>
      <w:r w:rsidRPr="000C131A">
        <w:rPr>
          <w:rFonts w:cs="Arial"/>
          <w:color w:val="auto"/>
          <w:sz w:val="22"/>
          <w:szCs w:val="22"/>
        </w:rPr>
        <w:tab/>
        <w:t>getName</w:t>
      </w:r>
      <w:r w:rsidR="00002ADA">
        <w:rPr>
          <w:rFonts w:cs="Arial"/>
          <w:color w:val="auto"/>
          <w:sz w:val="22"/>
          <w:szCs w:val="22"/>
        </w:rPr>
        <w:t>( )</w:t>
      </w:r>
    </w:p>
    <w:p w14:paraId="1B59D119" w14:textId="77777777" w:rsidR="000C131A" w:rsidRPr="000C131A" w:rsidRDefault="00002ADA" w:rsidP="000C131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returns the name</w:t>
      </w:r>
    </w:p>
    <w:p w14:paraId="5FB76028" w14:textId="77777777" w:rsidR="000C131A" w:rsidRPr="000C131A" w:rsidRDefault="00002ADA" w:rsidP="00002ADA">
      <w:pPr>
        <w:tabs>
          <w:tab w:val="left" w:pos="1710"/>
        </w:tabs>
        <w:spacing w:after="0" w:line="240" w:lineRule="auto"/>
        <w:ind w:left="1710" w:hanging="27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(v)       </w:t>
      </w:r>
      <w:r w:rsidR="000C131A" w:rsidRPr="000C131A">
        <w:rPr>
          <w:rFonts w:cs="Arial"/>
          <w:color w:val="auto"/>
          <w:sz w:val="22"/>
          <w:szCs w:val="22"/>
        </w:rPr>
        <w:t>displayScoreDetails(</w:t>
      </w:r>
      <w:r>
        <w:rPr>
          <w:rFonts w:cs="Arial"/>
          <w:color w:val="auto"/>
          <w:sz w:val="22"/>
          <w:szCs w:val="22"/>
        </w:rPr>
        <w:t xml:space="preserve"> </w:t>
      </w:r>
      <w:r w:rsidR="000C131A" w:rsidRPr="000C131A">
        <w:rPr>
          <w:rFonts w:cs="Arial"/>
          <w:color w:val="auto"/>
          <w:sz w:val="22"/>
          <w:szCs w:val="22"/>
        </w:rPr>
        <w:t>)</w:t>
      </w:r>
    </w:p>
    <w:p w14:paraId="18F0C197" w14:textId="77777777" w:rsidR="000C131A" w:rsidRDefault="000C131A" w:rsidP="000C131A">
      <w:pPr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displays ChoregraphyMarks,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 and Final</w:t>
      </w:r>
      <w:r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Points, (all in %), using the appropriate data members.</w:t>
      </w:r>
    </w:p>
    <w:p w14:paraId="673F7646" w14:textId="77777777" w:rsidR="000C131A" w:rsidRPr="000C131A" w:rsidRDefault="000C131A" w:rsidP="000C131A">
      <w:pPr>
        <w:tabs>
          <w:tab w:val="left" w:pos="1440"/>
        </w:tabs>
        <w:spacing w:after="0" w:line="240" w:lineRule="auto"/>
        <w:ind w:left="3240"/>
        <w:rPr>
          <w:rFonts w:cs="Arial"/>
          <w:color w:val="auto"/>
          <w:sz w:val="22"/>
          <w:szCs w:val="22"/>
        </w:rPr>
      </w:pPr>
    </w:p>
    <w:p w14:paraId="08A95305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4. In main(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) function </w:t>
      </w:r>
    </w:p>
    <w:p w14:paraId="62E29665" w14:textId="77777777" w:rsidR="000C131A" w:rsidRPr="000C131A" w:rsidRDefault="000C131A" w:rsidP="000C131A">
      <w:pPr>
        <w:spacing w:after="0" w:line="240" w:lineRule="auto"/>
        <w:ind w:firstLine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(i)</w:t>
      </w:r>
      <w:r w:rsidRPr="000C131A">
        <w:rPr>
          <w:rFonts w:cs="Arial"/>
          <w:color w:val="auto"/>
          <w:sz w:val="22"/>
          <w:szCs w:val="22"/>
        </w:rPr>
        <w:tab/>
        <w:t xml:space="preserve">prompt user to enter number of </w:t>
      </w:r>
      <w:r w:rsidR="00C869C2">
        <w:rPr>
          <w:rFonts w:cs="Arial"/>
          <w:color w:val="auto"/>
          <w:sz w:val="22"/>
          <w:szCs w:val="22"/>
        </w:rPr>
        <w:t>dancer</w:t>
      </w:r>
      <w:r w:rsidRPr="000C131A">
        <w:rPr>
          <w:rFonts w:cs="Arial"/>
          <w:color w:val="auto"/>
          <w:sz w:val="22"/>
          <w:szCs w:val="22"/>
        </w:rPr>
        <w:t>s to be created</w:t>
      </w:r>
    </w:p>
    <w:p w14:paraId="29B087A5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(ii)</w:t>
      </w:r>
      <w:r w:rsidRPr="000C131A">
        <w:rPr>
          <w:rFonts w:cs="Arial"/>
          <w:color w:val="auto"/>
          <w:sz w:val="22"/>
          <w:szCs w:val="22"/>
        </w:rPr>
        <w:tab/>
        <w:t xml:space="preserve">create a dynamic array of objects based on the size set by user in (i), </w:t>
      </w:r>
    </w:p>
    <w:p w14:paraId="74508E71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            </w:t>
      </w:r>
      <w:r w:rsidRPr="000C131A">
        <w:rPr>
          <w:rFonts w:cs="Arial"/>
          <w:color w:val="auto"/>
          <w:sz w:val="22"/>
          <w:szCs w:val="22"/>
        </w:rPr>
        <w:t>and new operator</w:t>
      </w:r>
    </w:p>
    <w:p w14:paraId="51758C85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(iii)</w:t>
      </w:r>
      <w:r w:rsidRPr="000C131A">
        <w:rPr>
          <w:rFonts w:cs="Arial"/>
          <w:color w:val="auto"/>
          <w:sz w:val="22"/>
          <w:szCs w:val="22"/>
        </w:rPr>
        <w:tab/>
        <w:t xml:space="preserve">create an object of </w:t>
      </w:r>
      <w:r w:rsidR="00C869C2" w:rsidRPr="000C131A">
        <w:rPr>
          <w:rFonts w:cs="Arial"/>
          <w:color w:val="auto"/>
          <w:sz w:val="22"/>
          <w:szCs w:val="22"/>
        </w:rPr>
        <w:t>ChoregraphyMarks</w:t>
      </w:r>
    </w:p>
    <w:p w14:paraId="259CB3BE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(iv)</w:t>
      </w:r>
      <w:r w:rsidRPr="000C131A">
        <w:rPr>
          <w:rFonts w:cs="Arial"/>
          <w:color w:val="auto"/>
          <w:sz w:val="22"/>
          <w:szCs w:val="22"/>
        </w:rPr>
        <w:tab/>
        <w:t xml:space="preserve">create an object of </w:t>
      </w:r>
      <w:r w:rsidR="00C869C2">
        <w:rPr>
          <w:rFonts w:cs="Arial"/>
          <w:color w:val="auto"/>
          <w:sz w:val="22"/>
          <w:szCs w:val="22"/>
        </w:rPr>
        <w:t>Inventive</w:t>
      </w:r>
      <w:r w:rsidR="00C869C2" w:rsidRPr="000C131A">
        <w:rPr>
          <w:rFonts w:cs="Arial"/>
          <w:color w:val="auto"/>
          <w:sz w:val="22"/>
          <w:szCs w:val="22"/>
        </w:rPr>
        <w:t>Marks</w:t>
      </w:r>
    </w:p>
    <w:p w14:paraId="07A8494F" w14:textId="77777777"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(v)</w:t>
      </w:r>
      <w:r w:rsidRPr="000C131A">
        <w:rPr>
          <w:rFonts w:cs="Arial"/>
          <w:color w:val="auto"/>
          <w:sz w:val="22"/>
          <w:szCs w:val="22"/>
        </w:rPr>
        <w:tab/>
        <w:t>using a for loop,</w:t>
      </w:r>
    </w:p>
    <w:p w14:paraId="5E110189" w14:textId="77777777"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call the appropriate method to set details for each </w:t>
      </w:r>
      <w:r w:rsidR="00C869C2">
        <w:rPr>
          <w:rFonts w:cs="Arial"/>
          <w:color w:val="auto"/>
          <w:sz w:val="22"/>
          <w:szCs w:val="22"/>
        </w:rPr>
        <w:t>dancer</w:t>
      </w:r>
    </w:p>
    <w:p w14:paraId="4D74DA8E" w14:textId="77777777"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set the points for the </w:t>
      </w:r>
      <w:r w:rsidR="00C869C2">
        <w:rPr>
          <w:rFonts w:cs="Arial"/>
          <w:color w:val="auto"/>
          <w:sz w:val="22"/>
          <w:szCs w:val="22"/>
        </w:rPr>
        <w:t>c</w:t>
      </w:r>
      <w:r w:rsidR="00C869C2" w:rsidRPr="000C131A">
        <w:rPr>
          <w:rFonts w:cs="Arial"/>
          <w:color w:val="auto"/>
          <w:sz w:val="22"/>
          <w:szCs w:val="22"/>
        </w:rPr>
        <w:t>horegraphy</w:t>
      </w:r>
      <w:r w:rsidRPr="000C131A">
        <w:rPr>
          <w:rFonts w:cs="Arial"/>
          <w:color w:val="auto"/>
          <w:sz w:val="22"/>
          <w:szCs w:val="22"/>
        </w:rPr>
        <w:t xml:space="preserve"> and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 object each using the appropriate method.</w:t>
      </w:r>
    </w:p>
    <w:p w14:paraId="16F1681C" w14:textId="77777777"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Display the name and age of the </w:t>
      </w:r>
      <w:r w:rsidR="00C869C2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using the appropriate method</w:t>
      </w:r>
    </w:p>
    <w:p w14:paraId="4633AA93" w14:textId="77777777"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Call displayScoreDetails() using the dynamic object element  to display the details of the score</w:t>
      </w:r>
    </w:p>
    <w:p w14:paraId="4723B047" w14:textId="77777777" w:rsidR="000C131A" w:rsidRPr="000C131A" w:rsidRDefault="000C131A" w:rsidP="000C131A">
      <w:pPr>
        <w:spacing w:after="0" w:line="240" w:lineRule="auto"/>
        <w:jc w:val="both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(vi)</w:t>
      </w:r>
      <w:r w:rsidRPr="000C131A">
        <w:rPr>
          <w:rFonts w:cs="Arial"/>
          <w:color w:val="auto"/>
          <w:sz w:val="22"/>
          <w:szCs w:val="22"/>
        </w:rPr>
        <w:tab/>
        <w:t>delete the dynamic array of objects created in (ii).</w:t>
      </w:r>
    </w:p>
    <w:p w14:paraId="3F2E7CB1" w14:textId="77777777" w:rsidR="00F5140D" w:rsidRDefault="00F5140D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75727787" w14:textId="77777777" w:rsidR="00464FEB" w:rsidRDefault="00464FEB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43605F18" w14:textId="77777777"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632CE8AB" w14:textId="77777777"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4CE6D6DD" w14:textId="77777777"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4ECDC7F5" w14:textId="77777777"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477CDC84" w14:textId="77777777"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14:paraId="1C249DFB" w14:textId="77777777" w:rsidR="00464FEB" w:rsidRPr="00583CF9" w:rsidRDefault="00464FEB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tbl>
      <w:tblPr>
        <w:tblStyle w:val="TableGrid"/>
        <w:tblW w:w="945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F5140D" w14:paraId="381518A5" w14:textId="77777777">
        <w:trPr>
          <w:trHeight w:val="576"/>
        </w:trPr>
        <w:tc>
          <w:tcPr>
            <w:tcW w:w="9450" w:type="dxa"/>
            <w:shd w:val="clear" w:color="auto" w:fill="262626" w:themeFill="text1" w:themeFillTint="D9"/>
            <w:vAlign w:val="center"/>
          </w:tcPr>
          <w:p w14:paraId="43CD5A7C" w14:textId="77777777" w:rsidR="00F5140D" w:rsidRDefault="0064717E">
            <w:pPr>
              <w:spacing w:after="0" w:line="240" w:lineRule="auto"/>
              <w:rPr>
                <w:rFonts w:asciiTheme="majorHAnsi" w:hAnsiTheme="majorHAnsi" w:cs="Courier New"/>
                <w:b/>
                <w:color w:val="000000"/>
                <w:sz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 Screen</w:t>
            </w:r>
          </w:p>
        </w:tc>
      </w:tr>
      <w:tr w:rsidR="00F5140D" w14:paraId="6E314BF2" w14:textId="77777777">
        <w:trPr>
          <w:trHeight w:val="1008"/>
        </w:trPr>
        <w:tc>
          <w:tcPr>
            <w:tcW w:w="9450" w:type="dxa"/>
          </w:tcPr>
          <w:p w14:paraId="1C5F445D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number of </w:t>
            </w:r>
            <w:r>
              <w:rPr>
                <w:color w:val="auto"/>
                <w:sz w:val="22"/>
                <w:szCs w:val="22"/>
              </w:rPr>
              <w:t>danc</w:t>
            </w:r>
            <w:r w:rsidRPr="009457E3">
              <w:rPr>
                <w:color w:val="auto"/>
                <w:sz w:val="22"/>
                <w:szCs w:val="22"/>
              </w:rPr>
              <w:t>ers</w:t>
            </w:r>
          </w:p>
          <w:p w14:paraId="0DCE7622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3</w:t>
            </w:r>
          </w:p>
          <w:p w14:paraId="4496C1BB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6692F26E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</w:p>
          <w:p w14:paraId="2E6B5B73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     </w:t>
            </w:r>
            <w:r>
              <w:rPr>
                <w:color w:val="auto"/>
                <w:sz w:val="22"/>
                <w:szCs w:val="22"/>
              </w:rPr>
              <w:t xml:space="preserve">                     </w:t>
            </w:r>
            <w:r w:rsidRPr="009457E3">
              <w:rPr>
                <w:color w:val="auto"/>
                <w:sz w:val="22"/>
                <w:szCs w:val="22"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Marry Ann</w:t>
            </w:r>
          </w:p>
          <w:p w14:paraId="67A01D6C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  </w:t>
            </w:r>
            <w:r>
              <w:rPr>
                <w:color w:val="auto"/>
                <w:sz w:val="22"/>
                <w:szCs w:val="22"/>
              </w:rPr>
              <w:t xml:space="preserve">              </w:t>
            </w:r>
            <w:r w:rsidRPr="009457E3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      </w:t>
            </w:r>
            <w:r w:rsidRPr="009457E3">
              <w:rPr>
                <w:color w:val="auto"/>
                <w:sz w:val="22"/>
                <w:szCs w:val="22"/>
              </w:rPr>
              <w:t>: 21</w:t>
            </w:r>
          </w:p>
          <w:p w14:paraId="04959F7D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Enter Choreography Marks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[max:30]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 19</w:t>
            </w:r>
          </w:p>
          <w:p w14:paraId="7B143D6C" w14:textId="77777777" w:rsidR="009457E3" w:rsidRPr="009457E3" w:rsidRDefault="009457E3" w:rsidP="00002ADA">
            <w:pPr>
              <w:tabs>
                <w:tab w:val="left" w:pos="7755"/>
              </w:tabs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>
              <w:rPr>
                <w:color w:val="auto"/>
                <w:sz w:val="22"/>
                <w:szCs w:val="22"/>
              </w:rPr>
              <w:t>Inventive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>
              <w:rPr>
                <w:color w:val="auto"/>
                <w:sz w:val="22"/>
                <w:szCs w:val="22"/>
              </w:rPr>
              <w:t xml:space="preserve">           </w:t>
            </w:r>
            <w:r w:rsidRPr="009457E3">
              <w:rPr>
                <w:color w:val="auto"/>
                <w:sz w:val="22"/>
                <w:szCs w:val="22"/>
              </w:rPr>
              <w:t>: 15</w:t>
            </w:r>
            <w:r w:rsidR="00002ADA">
              <w:rPr>
                <w:color w:val="auto"/>
                <w:sz w:val="22"/>
                <w:szCs w:val="22"/>
              </w:rPr>
              <w:tab/>
            </w:r>
          </w:p>
          <w:p w14:paraId="52854F38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5F3D0244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Dancer #</w:t>
            </w:r>
            <w:r w:rsidRPr="009457E3">
              <w:rPr>
                <w:color w:val="auto"/>
                <w:sz w:val="22"/>
                <w:szCs w:val="22"/>
              </w:rPr>
              <w:t>1</w:t>
            </w:r>
          </w:p>
          <w:p w14:paraId="428CCC43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2E84ECD9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Name    = </w:t>
            </w:r>
            <w:r>
              <w:rPr>
                <w:color w:val="auto"/>
                <w:sz w:val="22"/>
                <w:szCs w:val="22"/>
              </w:rPr>
              <w:t>Marry Ann</w:t>
            </w:r>
          </w:p>
          <w:p w14:paraId="3C7F17C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>
              <w:rPr>
                <w:color w:val="auto"/>
                <w:sz w:val="22"/>
                <w:szCs w:val="22"/>
              </w:rPr>
              <w:t xml:space="preserve">  </w:t>
            </w:r>
            <w:r w:rsidRPr="009457E3">
              <w:rPr>
                <w:color w:val="auto"/>
                <w:sz w:val="22"/>
                <w:szCs w:val="22"/>
              </w:rPr>
              <w:t>= 21</w:t>
            </w:r>
          </w:p>
          <w:p w14:paraId="72BEEF32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21EB583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14:paraId="5CA2E933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63.3333</w:t>
            </w:r>
          </w:p>
          <w:p w14:paraId="70D93978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</w:t>
            </w:r>
            <w:r w:rsidRPr="009457E3">
              <w:rPr>
                <w:color w:val="auto"/>
                <w:sz w:val="22"/>
                <w:szCs w:val="22"/>
              </w:rPr>
              <w:t xml:space="preserve">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75</w:t>
            </w:r>
          </w:p>
          <w:p w14:paraId="587E98AB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</w:t>
            </w:r>
            <w:r>
              <w:rPr>
                <w:color w:val="auto"/>
                <w:sz w:val="22"/>
                <w:szCs w:val="22"/>
              </w:rPr>
              <w:t xml:space="preserve">       </w:t>
            </w:r>
            <w:r w:rsidRPr="009457E3">
              <w:rPr>
                <w:color w:val="auto"/>
                <w:sz w:val="22"/>
                <w:szCs w:val="22"/>
              </w:rPr>
              <w:t xml:space="preserve">  :</w:t>
            </w:r>
            <w:r w:rsidR="00002ADA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68</w:t>
            </w:r>
          </w:p>
          <w:p w14:paraId="0BB3BD81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0979A82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1B339830" w14:textId="77777777"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14:paraId="4124215C" w14:textId="7B5DD578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    </w:t>
            </w:r>
            <w:r w:rsidR="00085BBC">
              <w:rPr>
                <w:color w:val="auto"/>
                <w:sz w:val="22"/>
                <w:szCs w:val="22"/>
              </w:rPr>
              <w:t xml:space="preserve">                   </w:t>
            </w:r>
            <w:r w:rsidRPr="009457E3">
              <w:rPr>
                <w:color w:val="auto"/>
                <w:sz w:val="22"/>
                <w:szCs w:val="22"/>
              </w:rPr>
              <w:t xml:space="preserve"> : </w:t>
            </w:r>
            <w:r w:rsidR="00085BBC">
              <w:rPr>
                <w:color w:val="auto"/>
                <w:sz w:val="22"/>
                <w:szCs w:val="22"/>
              </w:rPr>
              <w:t>Jane</w:t>
            </w:r>
            <w:r w:rsidRPr="009457E3">
              <w:rPr>
                <w:color w:val="auto"/>
                <w:sz w:val="22"/>
                <w:szCs w:val="22"/>
              </w:rPr>
              <w:t xml:space="preserve"> </w:t>
            </w:r>
            <w:r w:rsidR="00085BBC">
              <w:rPr>
                <w:color w:val="auto"/>
                <w:sz w:val="22"/>
                <w:szCs w:val="22"/>
              </w:rPr>
              <w:t>N</w:t>
            </w:r>
            <w:r w:rsidRPr="009457E3">
              <w:rPr>
                <w:color w:val="auto"/>
                <w:sz w:val="22"/>
                <w:szCs w:val="22"/>
              </w:rPr>
              <w:t>g</w:t>
            </w:r>
          </w:p>
          <w:p w14:paraId="22209D57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   </w:t>
            </w:r>
            <w:r w:rsidR="00085BBC">
              <w:rPr>
                <w:color w:val="auto"/>
                <w:sz w:val="22"/>
                <w:szCs w:val="22"/>
              </w:rPr>
              <w:t xml:space="preserve">                       </w:t>
            </w:r>
            <w:r w:rsidRPr="009457E3">
              <w:rPr>
                <w:color w:val="auto"/>
                <w:sz w:val="22"/>
                <w:szCs w:val="22"/>
              </w:rPr>
              <w:t>: 20</w:t>
            </w:r>
          </w:p>
          <w:p w14:paraId="5840E10E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085BBC" w:rsidRPr="009457E3">
              <w:rPr>
                <w:color w:val="auto"/>
                <w:sz w:val="22"/>
                <w:szCs w:val="22"/>
              </w:rPr>
              <w:t>Choreography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[max:30]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 27</w:t>
            </w:r>
          </w:p>
          <w:p w14:paraId="4C06B6BE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085BBC">
              <w:rPr>
                <w:color w:val="auto"/>
                <w:sz w:val="22"/>
                <w:szCs w:val="22"/>
              </w:rPr>
              <w:t>Inventive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 w:rsidR="00085BBC">
              <w:rPr>
                <w:color w:val="auto"/>
                <w:sz w:val="22"/>
                <w:szCs w:val="22"/>
              </w:rPr>
              <w:t xml:space="preserve">           </w:t>
            </w:r>
            <w:r w:rsidRPr="009457E3">
              <w:rPr>
                <w:color w:val="auto"/>
                <w:sz w:val="22"/>
                <w:szCs w:val="22"/>
              </w:rPr>
              <w:t>: 17</w:t>
            </w:r>
          </w:p>
          <w:p w14:paraId="389D7D0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0CD14B02" w14:textId="77777777"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Dancer #2</w:t>
            </w:r>
          </w:p>
          <w:p w14:paraId="543755AE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69DED8C3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Name    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= </w:t>
            </w:r>
            <w:r w:rsidR="00085BBC">
              <w:rPr>
                <w:color w:val="auto"/>
                <w:sz w:val="22"/>
                <w:szCs w:val="22"/>
              </w:rPr>
              <w:t>Jane Ng</w:t>
            </w:r>
          </w:p>
          <w:p w14:paraId="252EA7E7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 w:rsidR="00085BBC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>= 20</w:t>
            </w:r>
          </w:p>
          <w:p w14:paraId="09EC1473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40D936DA" w14:textId="77777777"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14:paraId="681A1013" w14:textId="77777777" w:rsidR="009457E3" w:rsidRPr="009457E3" w:rsidRDefault="00085BBC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</w:t>
            </w:r>
            <w:r>
              <w:rPr>
                <w:color w:val="auto"/>
                <w:sz w:val="22"/>
                <w:szCs w:val="22"/>
              </w:rPr>
              <w:t xml:space="preserve">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90</w:t>
            </w:r>
          </w:p>
          <w:p w14:paraId="4AE7A2A9" w14:textId="77777777" w:rsidR="009457E3" w:rsidRPr="009457E3" w:rsidRDefault="00085BBC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    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85</w:t>
            </w:r>
          </w:p>
          <w:p w14:paraId="33580D9B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  </w:t>
            </w:r>
            <w:r w:rsidR="00085BBC">
              <w:rPr>
                <w:color w:val="auto"/>
                <w:sz w:val="22"/>
                <w:szCs w:val="22"/>
              </w:rPr>
              <w:t xml:space="preserve">         </w:t>
            </w:r>
            <w:r w:rsidRPr="009457E3">
              <w:rPr>
                <w:color w:val="auto"/>
                <w:sz w:val="22"/>
                <w:szCs w:val="22"/>
              </w:rPr>
              <w:t>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88</w:t>
            </w:r>
          </w:p>
          <w:p w14:paraId="540EAF7A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526EAFB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7B56E101" w14:textId="77777777"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  <w:r>
              <w:rPr>
                <w:color w:val="auto"/>
                <w:sz w:val="22"/>
                <w:szCs w:val="22"/>
              </w:rPr>
              <w:t xml:space="preserve">  </w:t>
            </w:r>
          </w:p>
          <w:p w14:paraId="4F02DD0C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</w:t>
            </w:r>
            <w:r w:rsidR="00675FC9">
              <w:rPr>
                <w:color w:val="auto"/>
                <w:sz w:val="22"/>
                <w:szCs w:val="22"/>
              </w:rPr>
              <w:t xml:space="preserve">                    </w:t>
            </w:r>
            <w:r w:rsidRPr="009457E3">
              <w:rPr>
                <w:color w:val="auto"/>
                <w:sz w:val="22"/>
                <w:szCs w:val="22"/>
              </w:rPr>
              <w:t xml:space="preserve">    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 : </w:t>
            </w:r>
            <w:r w:rsidR="00675FC9">
              <w:rPr>
                <w:color w:val="auto"/>
                <w:sz w:val="22"/>
                <w:szCs w:val="22"/>
              </w:rPr>
              <w:t>Joanna Paul</w:t>
            </w:r>
          </w:p>
          <w:p w14:paraId="3BE6EE99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</w:t>
            </w:r>
            <w:r w:rsidR="00675FC9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 xml:space="preserve">  </w:t>
            </w:r>
            <w:r w:rsidR="00675FC9">
              <w:rPr>
                <w:color w:val="auto"/>
                <w:sz w:val="22"/>
                <w:szCs w:val="22"/>
              </w:rPr>
              <w:t xml:space="preserve">                     </w:t>
            </w:r>
            <w:r w:rsidRPr="009457E3">
              <w:rPr>
                <w:color w:val="auto"/>
                <w:sz w:val="22"/>
                <w:szCs w:val="22"/>
              </w:rPr>
              <w:t>: 19</w:t>
            </w:r>
          </w:p>
          <w:p w14:paraId="255C4A3C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675FC9" w:rsidRPr="009457E3">
              <w:rPr>
                <w:color w:val="auto"/>
                <w:sz w:val="22"/>
                <w:szCs w:val="22"/>
              </w:rPr>
              <w:t>Choreography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[max:30]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 18</w:t>
            </w:r>
          </w:p>
          <w:p w14:paraId="6098B3CA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675FC9">
              <w:rPr>
                <w:color w:val="auto"/>
                <w:sz w:val="22"/>
                <w:szCs w:val="22"/>
              </w:rPr>
              <w:t xml:space="preserve">Inventive </w:t>
            </w:r>
            <w:r w:rsidRPr="009457E3">
              <w:rPr>
                <w:color w:val="auto"/>
                <w:sz w:val="22"/>
                <w:szCs w:val="22"/>
              </w:rPr>
              <w:t>Marks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 w:rsidR="00675FC9">
              <w:rPr>
                <w:color w:val="auto"/>
                <w:sz w:val="22"/>
                <w:szCs w:val="22"/>
              </w:rPr>
              <w:t xml:space="preserve">           </w:t>
            </w:r>
            <w:r w:rsidRPr="009457E3">
              <w:rPr>
                <w:color w:val="auto"/>
                <w:sz w:val="22"/>
                <w:szCs w:val="22"/>
              </w:rPr>
              <w:t>: 14</w:t>
            </w:r>
          </w:p>
          <w:p w14:paraId="04F46163" w14:textId="59D35DB2" w:rsidR="009C4A26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2E48C3F8" w14:textId="77777777"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Dancer #3</w:t>
            </w:r>
          </w:p>
          <w:p w14:paraId="3892D2FE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73B52234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lastRenderedPageBreak/>
              <w:t xml:space="preserve">Name    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= </w:t>
            </w:r>
            <w:r w:rsidR="00675FC9">
              <w:rPr>
                <w:color w:val="auto"/>
                <w:sz w:val="22"/>
                <w:szCs w:val="22"/>
              </w:rPr>
              <w:t>Joanna Paul</w:t>
            </w:r>
          </w:p>
          <w:p w14:paraId="06EE0D1F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 w:rsidR="00675FC9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>= 19</w:t>
            </w:r>
          </w:p>
          <w:p w14:paraId="757A04D9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14:paraId="6518E793" w14:textId="77777777"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14:paraId="0778DE3A" w14:textId="77777777" w:rsidR="009457E3" w:rsidRPr="009457E3" w:rsidRDefault="00675FC9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 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60</w:t>
            </w:r>
          </w:p>
          <w:p w14:paraId="42F21928" w14:textId="77777777" w:rsidR="009457E3" w:rsidRPr="009457E3" w:rsidRDefault="00675FC9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    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70</w:t>
            </w:r>
          </w:p>
          <w:p w14:paraId="5CBBF550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</w:t>
            </w:r>
            <w:r w:rsidR="00675FC9">
              <w:rPr>
                <w:color w:val="auto"/>
                <w:sz w:val="22"/>
                <w:szCs w:val="22"/>
              </w:rPr>
              <w:t xml:space="preserve">       </w:t>
            </w:r>
            <w:r w:rsidRPr="009457E3">
              <w:rPr>
                <w:color w:val="auto"/>
                <w:sz w:val="22"/>
                <w:szCs w:val="22"/>
              </w:rPr>
              <w:t xml:space="preserve">  :</w:t>
            </w:r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64</w:t>
            </w:r>
          </w:p>
          <w:p w14:paraId="31BED97A" w14:textId="77777777"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14:paraId="01A9E7E1" w14:textId="77777777" w:rsidR="00F5140D" w:rsidRPr="00F0421E" w:rsidRDefault="00F5140D" w:rsidP="009C4A26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</w:tc>
      </w:tr>
    </w:tbl>
    <w:p w14:paraId="743B7F5E" w14:textId="77777777" w:rsidR="00F5140D" w:rsidRDefault="00F5140D">
      <w:pPr>
        <w:pStyle w:val="ListParagraph1"/>
        <w:ind w:left="360"/>
        <w:jc w:val="both"/>
        <w:rPr>
          <w:rFonts w:asciiTheme="minorHAnsi" w:hAnsiTheme="minorHAnsi"/>
          <w:sz w:val="22"/>
          <w:szCs w:val="22"/>
        </w:rPr>
      </w:pPr>
    </w:p>
    <w:p w14:paraId="299239A7" w14:textId="77777777" w:rsidR="00B06779" w:rsidRDefault="00B06779">
      <w:pPr>
        <w:pStyle w:val="ListParagraph1"/>
        <w:ind w:left="360"/>
        <w:jc w:val="both"/>
        <w:rPr>
          <w:rFonts w:asciiTheme="minorHAnsi" w:hAnsiTheme="minorHAnsi"/>
          <w:sz w:val="22"/>
          <w:szCs w:val="22"/>
        </w:rPr>
      </w:pPr>
    </w:p>
    <w:p w14:paraId="69BA82EC" w14:textId="77777777" w:rsidR="00F5140D" w:rsidRDefault="00F5140D">
      <w:pPr>
        <w:spacing w:after="0" w:line="240" w:lineRule="auto"/>
        <w:rPr>
          <w:rFonts w:ascii="Arial" w:hAnsi="Arial" w:cs="Arial"/>
          <w:b/>
          <w:color w:val="000000"/>
          <w:sz w:val="2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333D8DF9" w14:textId="77777777" w:rsidR="00F5140D" w:rsidRDefault="00F5140D">
      <w:pPr>
        <w:tabs>
          <w:tab w:val="left" w:pos="7560"/>
        </w:tabs>
        <w:spacing w:after="0" w:line="240" w:lineRule="auto"/>
        <w:rPr>
          <w:b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5B7C550F" w14:textId="77777777" w:rsidR="00F5140D" w:rsidRDefault="00F5140D">
      <w:pPr>
        <w:spacing w:line="240" w:lineRule="auto"/>
        <w:jc w:val="center"/>
        <w:rPr>
          <w:rFonts w:ascii="Courier New" w:hAnsi="Courier New" w:cs="Courier New"/>
          <w:b/>
          <w:color w:val="000000"/>
          <w:sz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sectPr w:rsidR="00F5140D" w:rsidSect="00060E1E">
      <w:headerReference w:type="default" r:id="rId10"/>
      <w:footerReference w:type="default" r:id="rId11"/>
      <w:pgSz w:w="12240" w:h="15840"/>
      <w:pgMar w:top="1008" w:right="1080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415AE" w14:textId="77777777" w:rsidR="00420038" w:rsidRDefault="00420038">
      <w:pPr>
        <w:spacing w:after="0" w:line="240" w:lineRule="auto"/>
      </w:pPr>
      <w:r>
        <w:separator/>
      </w:r>
    </w:p>
  </w:endnote>
  <w:endnote w:type="continuationSeparator" w:id="0">
    <w:p w14:paraId="209B31EF" w14:textId="77777777" w:rsidR="00420038" w:rsidRDefault="0042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CBC70" w14:textId="77777777" w:rsidR="00F5140D" w:rsidRDefault="0064717E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4B4B4B" w:themeColor="text2"/>
        <w:sz w:val="24"/>
        <w:szCs w:val="24"/>
        <w14:textFill>
          <w14:solidFill>
            <w14:schemeClr w14:val="tx2">
              <w14:lumMod w14:val="50000"/>
              <w14:lumMod w14:val="65000"/>
              <w14:lumOff w14:val="35000"/>
            </w14:schemeClr>
          </w14:solidFill>
        </w14:textFill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begin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instrText xml:space="preserve"> PAGE   \* MERGEFORMAT </w:instrTex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separate"/>
    </w:r>
    <w:r w:rsidR="001225D5">
      <w:rPr>
        <w:noProof/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>6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end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 xml:space="preserve"> | 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begin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instrText xml:space="preserve"> NUMPAGES  \* Arabic  \* MERGEFORMAT </w:instrTex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separate"/>
    </w:r>
    <w:r w:rsidR="001225D5">
      <w:rPr>
        <w:noProof/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>6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end"/>
    </w:r>
  </w:p>
  <w:p w14:paraId="3D65D726" w14:textId="77777777" w:rsidR="00F5140D" w:rsidRDefault="00F5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793F" w14:textId="77777777" w:rsidR="00420038" w:rsidRDefault="00420038">
      <w:pPr>
        <w:spacing w:after="0" w:line="240" w:lineRule="auto"/>
      </w:pPr>
      <w:r>
        <w:separator/>
      </w:r>
    </w:p>
  </w:footnote>
  <w:footnote w:type="continuationSeparator" w:id="0">
    <w:p w14:paraId="55269E5D" w14:textId="77777777" w:rsidR="00420038" w:rsidRDefault="00420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25EA1" w14:textId="77777777" w:rsidR="00F5140D" w:rsidRDefault="0064717E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C79CFA" wp14:editId="6BDDE0C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CD17D4" w14:textId="77777777" w:rsidR="00F5140D" w:rsidRDefault="001225D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64717E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      Lab 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C79CFA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CD17D4" w14:textId="77777777" w:rsidR="00F5140D" w:rsidRDefault="001225D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64717E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      Lab 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400D"/>
    <w:multiLevelType w:val="multilevel"/>
    <w:tmpl w:val="07FA400D"/>
    <w:lvl w:ilvl="0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7D8"/>
    <w:multiLevelType w:val="hybridMultilevel"/>
    <w:tmpl w:val="B4F0CC34"/>
    <w:lvl w:ilvl="0" w:tplc="8E0002F4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0C15359"/>
    <w:multiLevelType w:val="multilevel"/>
    <w:tmpl w:val="20C15359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1A1A"/>
    <w:multiLevelType w:val="hybridMultilevel"/>
    <w:tmpl w:val="ED14E18E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428B9"/>
    <w:multiLevelType w:val="hybridMultilevel"/>
    <w:tmpl w:val="DF06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B0555"/>
    <w:multiLevelType w:val="hybridMultilevel"/>
    <w:tmpl w:val="0C30D9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6928FF"/>
    <w:multiLevelType w:val="hybridMultilevel"/>
    <w:tmpl w:val="E88CD6C0"/>
    <w:lvl w:ilvl="0" w:tplc="B972CA9E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BCE958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DF5F1C"/>
    <w:multiLevelType w:val="hybridMultilevel"/>
    <w:tmpl w:val="E654C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1435B"/>
    <w:multiLevelType w:val="hybridMultilevel"/>
    <w:tmpl w:val="58C619F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3AA0A7D"/>
    <w:multiLevelType w:val="hybridMultilevel"/>
    <w:tmpl w:val="11AC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213C7"/>
    <w:multiLevelType w:val="multilevel"/>
    <w:tmpl w:val="455213C7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B7A4C"/>
    <w:multiLevelType w:val="hybridMultilevel"/>
    <w:tmpl w:val="2FDA43C2"/>
    <w:lvl w:ilvl="0" w:tplc="3AA66A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AB1CDA"/>
    <w:multiLevelType w:val="multilevel"/>
    <w:tmpl w:val="4BAB1CDA"/>
    <w:lvl w:ilvl="0">
      <w:start w:val="1"/>
      <w:numFmt w:val="lowerRoman"/>
      <w:lvlText w:val="(%1)"/>
      <w:lvlJc w:val="left"/>
      <w:pPr>
        <w:tabs>
          <w:tab w:val="left" w:pos="1440"/>
        </w:tabs>
        <w:ind w:left="1440" w:hanging="72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3" w15:restartNumberingAfterBreak="0">
    <w:nsid w:val="4BF67392"/>
    <w:multiLevelType w:val="hybridMultilevel"/>
    <w:tmpl w:val="B5E4604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694FDC"/>
    <w:multiLevelType w:val="hybridMultilevel"/>
    <w:tmpl w:val="A03C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A664"/>
    <w:multiLevelType w:val="singleLevel"/>
    <w:tmpl w:val="57C8A664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5F7C6DA3"/>
    <w:multiLevelType w:val="hybridMultilevel"/>
    <w:tmpl w:val="D8AA9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381087"/>
    <w:multiLevelType w:val="hybridMultilevel"/>
    <w:tmpl w:val="1AD60A04"/>
    <w:lvl w:ilvl="0" w:tplc="8E0002F4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60487E88"/>
    <w:multiLevelType w:val="hybridMultilevel"/>
    <w:tmpl w:val="92C2800E"/>
    <w:lvl w:ilvl="0" w:tplc="4BCE95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000000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BC6A87"/>
    <w:multiLevelType w:val="hybridMultilevel"/>
    <w:tmpl w:val="37BEC3C4"/>
    <w:lvl w:ilvl="0" w:tplc="B972CA9E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2" w:tplc="4BCE9584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color w:val="000000"/>
      </w:rPr>
    </w:lvl>
    <w:lvl w:ilvl="3" w:tplc="4BCE958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76724C24"/>
    <w:multiLevelType w:val="hybridMultilevel"/>
    <w:tmpl w:val="FD647F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0"/>
  </w:num>
  <w:num w:numId="5">
    <w:abstractNumId w:val="12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11"/>
  </w:num>
  <w:num w:numId="13">
    <w:abstractNumId w:val="4"/>
  </w:num>
  <w:num w:numId="14">
    <w:abstractNumId w:val="9"/>
  </w:num>
  <w:num w:numId="15">
    <w:abstractNumId w:val="16"/>
  </w:num>
  <w:num w:numId="16">
    <w:abstractNumId w:val="18"/>
  </w:num>
  <w:num w:numId="17">
    <w:abstractNumId w:val="19"/>
  </w:num>
  <w:num w:numId="18">
    <w:abstractNumId w:val="6"/>
  </w:num>
  <w:num w:numId="19">
    <w:abstractNumId w:val="17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4D"/>
    <w:rsid w:val="000015CC"/>
    <w:rsid w:val="000025A6"/>
    <w:rsid w:val="00002ADA"/>
    <w:rsid w:val="00002CC6"/>
    <w:rsid w:val="00004942"/>
    <w:rsid w:val="00006F9E"/>
    <w:rsid w:val="00010F60"/>
    <w:rsid w:val="000218CB"/>
    <w:rsid w:val="00022EF9"/>
    <w:rsid w:val="0003166B"/>
    <w:rsid w:val="0003249F"/>
    <w:rsid w:val="00035470"/>
    <w:rsid w:val="000376BE"/>
    <w:rsid w:val="00045BE8"/>
    <w:rsid w:val="000475C9"/>
    <w:rsid w:val="00054A60"/>
    <w:rsid w:val="00060E1E"/>
    <w:rsid w:val="000714C0"/>
    <w:rsid w:val="0007571A"/>
    <w:rsid w:val="000764AD"/>
    <w:rsid w:val="0008046F"/>
    <w:rsid w:val="00082C7C"/>
    <w:rsid w:val="00085286"/>
    <w:rsid w:val="00085BBC"/>
    <w:rsid w:val="000873F2"/>
    <w:rsid w:val="00093788"/>
    <w:rsid w:val="000A20FC"/>
    <w:rsid w:val="000A571D"/>
    <w:rsid w:val="000B2243"/>
    <w:rsid w:val="000B44AD"/>
    <w:rsid w:val="000C131A"/>
    <w:rsid w:val="000C1C9E"/>
    <w:rsid w:val="000C615F"/>
    <w:rsid w:val="000C77B7"/>
    <w:rsid w:val="000D3C03"/>
    <w:rsid w:val="000D619E"/>
    <w:rsid w:val="000D6211"/>
    <w:rsid w:val="000E60F1"/>
    <w:rsid w:val="000F46E1"/>
    <w:rsid w:val="00103070"/>
    <w:rsid w:val="001102D3"/>
    <w:rsid w:val="001106C4"/>
    <w:rsid w:val="00115BA8"/>
    <w:rsid w:val="001225D5"/>
    <w:rsid w:val="0013757D"/>
    <w:rsid w:val="00141B87"/>
    <w:rsid w:val="0014237D"/>
    <w:rsid w:val="00143DD8"/>
    <w:rsid w:val="00151711"/>
    <w:rsid w:val="00153DC1"/>
    <w:rsid w:val="00155016"/>
    <w:rsid w:val="001631AD"/>
    <w:rsid w:val="00163509"/>
    <w:rsid w:val="00171F64"/>
    <w:rsid w:val="0017475B"/>
    <w:rsid w:val="00174B9A"/>
    <w:rsid w:val="001877F8"/>
    <w:rsid w:val="00197F38"/>
    <w:rsid w:val="001A0C48"/>
    <w:rsid w:val="001A6B74"/>
    <w:rsid w:val="001B0344"/>
    <w:rsid w:val="001B138F"/>
    <w:rsid w:val="001B1CF9"/>
    <w:rsid w:val="001B5167"/>
    <w:rsid w:val="001D0B98"/>
    <w:rsid w:val="001D1BAB"/>
    <w:rsid w:val="001D23B3"/>
    <w:rsid w:val="001D4148"/>
    <w:rsid w:val="001D4E72"/>
    <w:rsid w:val="001D7906"/>
    <w:rsid w:val="001E05D2"/>
    <w:rsid w:val="001E292C"/>
    <w:rsid w:val="00201D52"/>
    <w:rsid w:val="00203F33"/>
    <w:rsid w:val="00211A97"/>
    <w:rsid w:val="00223E48"/>
    <w:rsid w:val="00225483"/>
    <w:rsid w:val="00240CB5"/>
    <w:rsid w:val="002543B8"/>
    <w:rsid w:val="00256E47"/>
    <w:rsid w:val="0026186A"/>
    <w:rsid w:val="00270DFF"/>
    <w:rsid w:val="00271C8F"/>
    <w:rsid w:val="002A5671"/>
    <w:rsid w:val="002C6E96"/>
    <w:rsid w:val="002D28CC"/>
    <w:rsid w:val="002D35F7"/>
    <w:rsid w:val="002D3E62"/>
    <w:rsid w:val="002D6566"/>
    <w:rsid w:val="002E410D"/>
    <w:rsid w:val="002E6F9E"/>
    <w:rsid w:val="002F7454"/>
    <w:rsid w:val="003138A6"/>
    <w:rsid w:val="003305C7"/>
    <w:rsid w:val="00344E23"/>
    <w:rsid w:val="003649B1"/>
    <w:rsid w:val="0038687A"/>
    <w:rsid w:val="00397199"/>
    <w:rsid w:val="00397D03"/>
    <w:rsid w:val="003A255F"/>
    <w:rsid w:val="003B208A"/>
    <w:rsid w:val="003B64E3"/>
    <w:rsid w:val="003C3F71"/>
    <w:rsid w:val="003C4737"/>
    <w:rsid w:val="003D3BF0"/>
    <w:rsid w:val="003D471C"/>
    <w:rsid w:val="003E7EF3"/>
    <w:rsid w:val="003F2A4C"/>
    <w:rsid w:val="003F40AC"/>
    <w:rsid w:val="003F4A03"/>
    <w:rsid w:val="00401368"/>
    <w:rsid w:val="00404A0A"/>
    <w:rsid w:val="00411CF8"/>
    <w:rsid w:val="0041483B"/>
    <w:rsid w:val="00417A63"/>
    <w:rsid w:val="00420038"/>
    <w:rsid w:val="004201FE"/>
    <w:rsid w:val="00423E91"/>
    <w:rsid w:val="0044453B"/>
    <w:rsid w:val="00444AAD"/>
    <w:rsid w:val="004525A7"/>
    <w:rsid w:val="00453F65"/>
    <w:rsid w:val="0045472C"/>
    <w:rsid w:val="00455B91"/>
    <w:rsid w:val="00464FEB"/>
    <w:rsid w:val="004703CC"/>
    <w:rsid w:val="004712C8"/>
    <w:rsid w:val="00483117"/>
    <w:rsid w:val="0049295E"/>
    <w:rsid w:val="004A437E"/>
    <w:rsid w:val="004B4460"/>
    <w:rsid w:val="004D2160"/>
    <w:rsid w:val="004E28D0"/>
    <w:rsid w:val="004E33DD"/>
    <w:rsid w:val="004F6C80"/>
    <w:rsid w:val="004F76D5"/>
    <w:rsid w:val="00501B71"/>
    <w:rsid w:val="0050595A"/>
    <w:rsid w:val="0051341F"/>
    <w:rsid w:val="00513FC7"/>
    <w:rsid w:val="00520A1F"/>
    <w:rsid w:val="0053061F"/>
    <w:rsid w:val="005412E3"/>
    <w:rsid w:val="005427E9"/>
    <w:rsid w:val="00542E9E"/>
    <w:rsid w:val="00545867"/>
    <w:rsid w:val="00550413"/>
    <w:rsid w:val="00553DE0"/>
    <w:rsid w:val="00570517"/>
    <w:rsid w:val="005749CE"/>
    <w:rsid w:val="00583CF9"/>
    <w:rsid w:val="005949E9"/>
    <w:rsid w:val="00596CC2"/>
    <w:rsid w:val="00596D53"/>
    <w:rsid w:val="005A7D78"/>
    <w:rsid w:val="005B40DC"/>
    <w:rsid w:val="005D7C16"/>
    <w:rsid w:val="005E30A4"/>
    <w:rsid w:val="005F48CA"/>
    <w:rsid w:val="005F6D71"/>
    <w:rsid w:val="00600CFA"/>
    <w:rsid w:val="00602CAF"/>
    <w:rsid w:val="0061120A"/>
    <w:rsid w:val="00616F6A"/>
    <w:rsid w:val="00624156"/>
    <w:rsid w:val="0062422C"/>
    <w:rsid w:val="0062793E"/>
    <w:rsid w:val="006306F8"/>
    <w:rsid w:val="00634AA1"/>
    <w:rsid w:val="0063520F"/>
    <w:rsid w:val="00644C56"/>
    <w:rsid w:val="006467FE"/>
    <w:rsid w:val="0064717E"/>
    <w:rsid w:val="00656FB7"/>
    <w:rsid w:val="00661DCE"/>
    <w:rsid w:val="0067205B"/>
    <w:rsid w:val="00675FC9"/>
    <w:rsid w:val="006772FC"/>
    <w:rsid w:val="00696535"/>
    <w:rsid w:val="0069663C"/>
    <w:rsid w:val="00696A01"/>
    <w:rsid w:val="006A6DD4"/>
    <w:rsid w:val="006B76BB"/>
    <w:rsid w:val="006C3587"/>
    <w:rsid w:val="006C5E1F"/>
    <w:rsid w:val="006C7EF6"/>
    <w:rsid w:val="006D6396"/>
    <w:rsid w:val="006E2192"/>
    <w:rsid w:val="006F639C"/>
    <w:rsid w:val="006F7BDD"/>
    <w:rsid w:val="00704581"/>
    <w:rsid w:val="00712A94"/>
    <w:rsid w:val="00717527"/>
    <w:rsid w:val="00723449"/>
    <w:rsid w:val="007274B5"/>
    <w:rsid w:val="0074320B"/>
    <w:rsid w:val="007439F9"/>
    <w:rsid w:val="00746453"/>
    <w:rsid w:val="0075161C"/>
    <w:rsid w:val="00764FFD"/>
    <w:rsid w:val="007708FF"/>
    <w:rsid w:val="00781A26"/>
    <w:rsid w:val="00790D91"/>
    <w:rsid w:val="007A5E6E"/>
    <w:rsid w:val="007A609E"/>
    <w:rsid w:val="007C112B"/>
    <w:rsid w:val="007D6883"/>
    <w:rsid w:val="007E168C"/>
    <w:rsid w:val="007E2F36"/>
    <w:rsid w:val="007F41B8"/>
    <w:rsid w:val="007F5A9E"/>
    <w:rsid w:val="00806114"/>
    <w:rsid w:val="0082265B"/>
    <w:rsid w:val="00822E0F"/>
    <w:rsid w:val="00823871"/>
    <w:rsid w:val="0083125D"/>
    <w:rsid w:val="0083624D"/>
    <w:rsid w:val="00856F2F"/>
    <w:rsid w:val="00867F8B"/>
    <w:rsid w:val="00882471"/>
    <w:rsid w:val="00882C29"/>
    <w:rsid w:val="00885BF2"/>
    <w:rsid w:val="00896666"/>
    <w:rsid w:val="008A58CC"/>
    <w:rsid w:val="008B4B19"/>
    <w:rsid w:val="008B67DF"/>
    <w:rsid w:val="008C0A8D"/>
    <w:rsid w:val="008D2C2F"/>
    <w:rsid w:val="008D5D73"/>
    <w:rsid w:val="008E14DD"/>
    <w:rsid w:val="008E31B2"/>
    <w:rsid w:val="008E3665"/>
    <w:rsid w:val="008F03F7"/>
    <w:rsid w:val="008F0AAD"/>
    <w:rsid w:val="00900C68"/>
    <w:rsid w:val="009079A9"/>
    <w:rsid w:val="0091266C"/>
    <w:rsid w:val="00923AA4"/>
    <w:rsid w:val="0092569C"/>
    <w:rsid w:val="00931495"/>
    <w:rsid w:val="00943397"/>
    <w:rsid w:val="0094498D"/>
    <w:rsid w:val="009457E3"/>
    <w:rsid w:val="00953DE8"/>
    <w:rsid w:val="00954A9C"/>
    <w:rsid w:val="00954E50"/>
    <w:rsid w:val="00966074"/>
    <w:rsid w:val="00971353"/>
    <w:rsid w:val="00974677"/>
    <w:rsid w:val="0097561A"/>
    <w:rsid w:val="0098058D"/>
    <w:rsid w:val="00995E7A"/>
    <w:rsid w:val="00996C71"/>
    <w:rsid w:val="00997B3A"/>
    <w:rsid w:val="009A4059"/>
    <w:rsid w:val="009A543B"/>
    <w:rsid w:val="009A701E"/>
    <w:rsid w:val="009B693A"/>
    <w:rsid w:val="009C025F"/>
    <w:rsid w:val="009C4A26"/>
    <w:rsid w:val="009C4D8D"/>
    <w:rsid w:val="009C5108"/>
    <w:rsid w:val="009D2BEC"/>
    <w:rsid w:val="009D5ACA"/>
    <w:rsid w:val="009D6A35"/>
    <w:rsid w:val="009E73DE"/>
    <w:rsid w:val="009F17E4"/>
    <w:rsid w:val="009F2246"/>
    <w:rsid w:val="009F6CBC"/>
    <w:rsid w:val="00A0009A"/>
    <w:rsid w:val="00A16D4B"/>
    <w:rsid w:val="00A2133A"/>
    <w:rsid w:val="00A23E9C"/>
    <w:rsid w:val="00A30A57"/>
    <w:rsid w:val="00A3330E"/>
    <w:rsid w:val="00A34267"/>
    <w:rsid w:val="00A35C5D"/>
    <w:rsid w:val="00A4423F"/>
    <w:rsid w:val="00A4727E"/>
    <w:rsid w:val="00A60D20"/>
    <w:rsid w:val="00A66000"/>
    <w:rsid w:val="00A70608"/>
    <w:rsid w:val="00A71BF7"/>
    <w:rsid w:val="00A77701"/>
    <w:rsid w:val="00A8235D"/>
    <w:rsid w:val="00A95BAE"/>
    <w:rsid w:val="00AA0C52"/>
    <w:rsid w:val="00AA7238"/>
    <w:rsid w:val="00AB6224"/>
    <w:rsid w:val="00AC0CEF"/>
    <w:rsid w:val="00AD087F"/>
    <w:rsid w:val="00AD204F"/>
    <w:rsid w:val="00AD41AF"/>
    <w:rsid w:val="00AD46DA"/>
    <w:rsid w:val="00AD63F5"/>
    <w:rsid w:val="00AE104E"/>
    <w:rsid w:val="00AE4315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02A49"/>
    <w:rsid w:val="00B06779"/>
    <w:rsid w:val="00B218C4"/>
    <w:rsid w:val="00B25F6F"/>
    <w:rsid w:val="00B301D8"/>
    <w:rsid w:val="00B30582"/>
    <w:rsid w:val="00B31162"/>
    <w:rsid w:val="00B37B85"/>
    <w:rsid w:val="00B37BCD"/>
    <w:rsid w:val="00B37F37"/>
    <w:rsid w:val="00B40D10"/>
    <w:rsid w:val="00B60E85"/>
    <w:rsid w:val="00B82FA0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1B10"/>
    <w:rsid w:val="00BB3D76"/>
    <w:rsid w:val="00BC0830"/>
    <w:rsid w:val="00BD6B0A"/>
    <w:rsid w:val="00BE07F4"/>
    <w:rsid w:val="00BE2BD6"/>
    <w:rsid w:val="00BE2DE0"/>
    <w:rsid w:val="00BF1850"/>
    <w:rsid w:val="00BF2863"/>
    <w:rsid w:val="00BF4265"/>
    <w:rsid w:val="00C15BC2"/>
    <w:rsid w:val="00C20591"/>
    <w:rsid w:val="00C350E7"/>
    <w:rsid w:val="00C361A6"/>
    <w:rsid w:val="00C377B3"/>
    <w:rsid w:val="00C466AA"/>
    <w:rsid w:val="00C67668"/>
    <w:rsid w:val="00C6778B"/>
    <w:rsid w:val="00C73DDD"/>
    <w:rsid w:val="00C814F6"/>
    <w:rsid w:val="00C819CD"/>
    <w:rsid w:val="00C84D29"/>
    <w:rsid w:val="00C869C2"/>
    <w:rsid w:val="00C9589C"/>
    <w:rsid w:val="00CA27C9"/>
    <w:rsid w:val="00CA2ED9"/>
    <w:rsid w:val="00CB7471"/>
    <w:rsid w:val="00CC467F"/>
    <w:rsid w:val="00CD175F"/>
    <w:rsid w:val="00CD2A3C"/>
    <w:rsid w:val="00CD566A"/>
    <w:rsid w:val="00CD6A1C"/>
    <w:rsid w:val="00CE0F9C"/>
    <w:rsid w:val="00CE35A1"/>
    <w:rsid w:val="00CE58E1"/>
    <w:rsid w:val="00D113BC"/>
    <w:rsid w:val="00D12063"/>
    <w:rsid w:val="00D13406"/>
    <w:rsid w:val="00D141BD"/>
    <w:rsid w:val="00D17A1B"/>
    <w:rsid w:val="00D32D0C"/>
    <w:rsid w:val="00D54E47"/>
    <w:rsid w:val="00D5789F"/>
    <w:rsid w:val="00D609D3"/>
    <w:rsid w:val="00D669C3"/>
    <w:rsid w:val="00D66E1F"/>
    <w:rsid w:val="00D67F7F"/>
    <w:rsid w:val="00D74A45"/>
    <w:rsid w:val="00D83048"/>
    <w:rsid w:val="00D93E16"/>
    <w:rsid w:val="00D94609"/>
    <w:rsid w:val="00DA16FD"/>
    <w:rsid w:val="00DA79C6"/>
    <w:rsid w:val="00DB25F3"/>
    <w:rsid w:val="00DB3CDE"/>
    <w:rsid w:val="00DC1F43"/>
    <w:rsid w:val="00DC3048"/>
    <w:rsid w:val="00DD5D93"/>
    <w:rsid w:val="00DF0AAD"/>
    <w:rsid w:val="00DF15E5"/>
    <w:rsid w:val="00DF18FF"/>
    <w:rsid w:val="00DF22F9"/>
    <w:rsid w:val="00DF4E06"/>
    <w:rsid w:val="00E036E4"/>
    <w:rsid w:val="00E131EF"/>
    <w:rsid w:val="00E145CD"/>
    <w:rsid w:val="00E23C75"/>
    <w:rsid w:val="00E24E26"/>
    <w:rsid w:val="00E25220"/>
    <w:rsid w:val="00E25574"/>
    <w:rsid w:val="00E256D3"/>
    <w:rsid w:val="00E321B5"/>
    <w:rsid w:val="00E41CA7"/>
    <w:rsid w:val="00E43CDF"/>
    <w:rsid w:val="00E4415B"/>
    <w:rsid w:val="00E5312E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4738"/>
    <w:rsid w:val="00EA76E3"/>
    <w:rsid w:val="00EB5DCA"/>
    <w:rsid w:val="00EB657E"/>
    <w:rsid w:val="00EC2C17"/>
    <w:rsid w:val="00ED167F"/>
    <w:rsid w:val="00EE0B0D"/>
    <w:rsid w:val="00EE446C"/>
    <w:rsid w:val="00EE7664"/>
    <w:rsid w:val="00F0421E"/>
    <w:rsid w:val="00F14EC3"/>
    <w:rsid w:val="00F1631E"/>
    <w:rsid w:val="00F16FC8"/>
    <w:rsid w:val="00F5140D"/>
    <w:rsid w:val="00F545A9"/>
    <w:rsid w:val="00F61170"/>
    <w:rsid w:val="00F6230C"/>
    <w:rsid w:val="00F65115"/>
    <w:rsid w:val="00F7280D"/>
    <w:rsid w:val="00F740EC"/>
    <w:rsid w:val="00F76105"/>
    <w:rsid w:val="00F8070D"/>
    <w:rsid w:val="00F900FD"/>
    <w:rsid w:val="00FA041D"/>
    <w:rsid w:val="00FA2F7F"/>
    <w:rsid w:val="00FA40E6"/>
    <w:rsid w:val="00FA7593"/>
    <w:rsid w:val="00FB00F9"/>
    <w:rsid w:val="00FC6945"/>
    <w:rsid w:val="00FE6E22"/>
    <w:rsid w:val="00FF1875"/>
    <w:rsid w:val="04A86AB2"/>
    <w:rsid w:val="24DE3629"/>
    <w:rsid w:val="284E43BC"/>
    <w:rsid w:val="2BE465A1"/>
    <w:rsid w:val="46BF2E69"/>
    <w:rsid w:val="47265403"/>
    <w:rsid w:val="476243A6"/>
    <w:rsid w:val="549C47CC"/>
    <w:rsid w:val="591A51DF"/>
    <w:rsid w:val="6FDB046F"/>
    <w:rsid w:val="77FF4064"/>
    <w:rsid w:val="7AE7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6B13D8"/>
  <w15:docId w15:val="{8A70D273-4898-4EA2-8C3F-F9D1135C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color w:val="595959" w:themeColor="text1" w:themeTint="A6"/>
      <w:sz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80" w:after="0" w:line="240" w:lineRule="auto"/>
      <w:jc w:val="right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lang w:eastAsia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160"/>
    </w:pPr>
    <w:rPr>
      <w:caps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paragraph" w:customStyle="1" w:styleId="NoSpacing1">
    <w:name w:val="No Spacing1"/>
    <w:uiPriority w:val="36"/>
    <w:qFormat/>
    <w:pPr>
      <w:spacing w:after="0" w:line="240" w:lineRule="auto"/>
    </w:pPr>
    <w:rPr>
      <w:color w:val="595959" w:themeColor="text1" w:themeTint="A6"/>
      <w:sz w:val="17"/>
      <w:lang w:eastAsia="ja-JP"/>
    </w:r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1FB1E6" w:themeColor="accent1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sz w:val="20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0"/>
      <w:sz w:val="24"/>
      <w:szCs w:val="24"/>
      <w:lang w:eastAsia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99"/>
    <w:rsid w:val="00B0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62670-8B02-409F-AD51-DC1B4C34A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</Template>
  <TotalTime>17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9</vt:lpstr>
    </vt:vector>
  </TitlesOfParts>
  <Company>Hewlett-Packard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 Lab 9</dc:title>
  <dc:creator>JulieYewMeiYee</dc:creator>
  <cp:lastModifiedBy>lyn chee</cp:lastModifiedBy>
  <cp:revision>11</cp:revision>
  <cp:lastPrinted>2017-09-04T01:21:00Z</cp:lastPrinted>
  <dcterms:created xsi:type="dcterms:W3CDTF">2017-09-04T01:18:00Z</dcterms:created>
  <dcterms:modified xsi:type="dcterms:W3CDTF">2020-09-15T08:09:00Z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  <property fmtid="{D5CDD505-2E9C-101B-9397-08002B2CF9AE}" pid="3" name="KSOProductBuildVer">
    <vt:lpwstr>1033-10.1.0.5657</vt:lpwstr>
  </property>
</Properties>
</file>